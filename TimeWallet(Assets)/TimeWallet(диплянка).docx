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>
    <v:background id="_x0000_s1025" o:bwmode="white">
      <v:fill r:id="rId7" o:title="Screenshot 2024-11-20 165946" type="tile"/>
    </v:background>
  </w:background>
  <w:body>
    <w:p w14:paraId="1FA691B6" w14:textId="55BDB817" w:rsidR="00F33C34" w:rsidRDefault="00A73965">
      <w:r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EDE143" wp14:editId="243A50AA">
                <wp:simplePos x="0" y="0"/>
                <wp:positionH relativeFrom="column">
                  <wp:posOffset>6194279</wp:posOffset>
                </wp:positionH>
                <wp:positionV relativeFrom="paragraph">
                  <wp:posOffset>7062470</wp:posOffset>
                </wp:positionV>
                <wp:extent cx="2543175" cy="702945"/>
                <wp:effectExtent l="0" t="0" r="0" b="0"/>
                <wp:wrapNone/>
                <wp:docPr id="1271151991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2543175" cy="702945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9D9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39A3B27" id="Freeform 21" o:spid="_x0000_s1026" style="position:absolute;margin-left:487.75pt;margin-top:556.1pt;width:200.25pt;height:55.3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86,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" path="m786,29v,109,,109,,109c,138,,138,,138,465,,696,13,786,29xe" fillcolor="#b9d9a6" stroked="f">
                <v:path arrowok="t" o:connecttype="custom" o:connectlocs="2543175,147720;2543175,702945;0,702945;2543175,147720" o:connectangles="0,0,0,0"/>
              </v:shape>
            </w:pict>
          </mc:Fallback>
        </mc:AlternateContent>
      </w:r>
      <w:r w:rsidR="006A4450">
        <w:rPr>
          <w:noProof/>
          <w:lang w:val="bg-BG" w:eastAsia="bg-BG"/>
        </w:rPr>
        <w:drawing>
          <wp:anchor distT="0" distB="0" distL="114300" distR="114300" simplePos="0" relativeHeight="251654144" behindDoc="1" locked="1" layoutInCell="1" allowOverlap="1" wp14:anchorId="07520705" wp14:editId="08AC27A8">
            <wp:simplePos x="0" y="0"/>
            <wp:positionH relativeFrom="page">
              <wp:posOffset>2919730</wp:posOffset>
            </wp:positionH>
            <wp:positionV relativeFrom="paragraph">
              <wp:posOffset>-285750</wp:posOffset>
            </wp:positionV>
            <wp:extent cx="7558405" cy="5303520"/>
            <wp:effectExtent l="0" t="0" r="4445" b="0"/>
            <wp:wrapNone/>
            <wp:docPr id="35" name="Picture 35">
              <a:extLst xmlns:a="http://schemas.openxmlformats.org/drawingml/2006/main">
                <a:ext uri="{C183D7F6-B498-43B3-948B-1728B52AA6E4}">
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>
                      <a:extLst>
                        <a:ext uri="{C183D7F6-B498-43B3-948B-1728B52AA6E4}">
        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0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840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A4450">
        <w:rPr>
          <w:noProof/>
          <w:lang w:val="bg-BG" w:eastAsia="bg-BG"/>
        </w:rPr>
        <mc:AlternateContent>
          <mc:Choice Requires="wpg">
            <w:drawing>
              <wp:anchor distT="0" distB="0" distL="114300" distR="114300" simplePos="0" relativeHeight="251655168" behindDoc="1" locked="1" layoutInCell="1" allowOverlap="1" wp14:anchorId="77236375" wp14:editId="3C558864">
                <wp:simplePos x="0" y="0"/>
                <wp:positionH relativeFrom="page">
                  <wp:posOffset>-219075</wp:posOffset>
                </wp:positionH>
                <wp:positionV relativeFrom="paragraph">
                  <wp:posOffset>0</wp:posOffset>
                </wp:positionV>
                <wp:extent cx="10316845" cy="8082915"/>
                <wp:effectExtent l="0" t="0" r="8255" b="0"/>
                <wp:wrapNone/>
                <wp:docPr id="12" name="Group 1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6845" cy="8082915"/>
                          <a:chOff x="-2" y="0"/>
                          <a:chExt cx="10287591" cy="8071458"/>
                        </a:xfrm>
                      </wpg:grpSpPr>
                      <wps:wsp>
                        <wps:cNvPr id="19" name="Rectangle 35"/>
                        <wps:cNvSpPr/>
                        <wps:spPr>
                          <a:xfrm>
                            <a:off x="3449782" y="2170764"/>
                            <a:ext cx="3547473" cy="5900694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Freeform 14">
                          <a:extLst>
                            <a:ext uri="{C183D7F6-B498-43B3-948B-1728B52AA6E4}">
            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 flipH="1">
                            <a:off x="-2" y="0"/>
                            <a:ext cx="3472252" cy="7915274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Freeform 15"/>
                        <wps:cNvSpPr>
                          <a:spLocks/>
                        </wps:cNvSpPr>
                        <wps:spPr bwMode="auto">
                          <a:xfrm flipH="1">
                            <a:off x="6849688" y="3938261"/>
                            <a:ext cx="3378385" cy="2615168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" name="Freeform 16"/>
                        <wps:cNvSpPr>
                          <a:spLocks/>
                        </wps:cNvSpPr>
                        <wps:spPr bwMode="auto">
                          <a:xfrm flipH="1">
                            <a:off x="6841375" y="3925579"/>
                            <a:ext cx="3378385" cy="2822072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Freeform 19"/>
                        <wps:cNvSpPr>
                          <a:spLocks/>
                        </wps:cNvSpPr>
                        <wps:spPr bwMode="auto">
                          <a:xfrm flipH="1">
                            <a:off x="3449781" y="1744274"/>
                            <a:ext cx="3303086" cy="2193987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" name="Freeform 20"/>
                        <wps:cNvSpPr>
                          <a:spLocks/>
                        </wps:cNvSpPr>
                        <wps:spPr bwMode="auto">
                          <a:xfrm flipH="1">
                            <a:off x="3449782" y="1371600"/>
                            <a:ext cx="3393665" cy="2687344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Freeform 17"/>
                        <wps:cNvSpPr>
                          <a:spLocks/>
                        </wps:cNvSpPr>
                        <wps:spPr bwMode="auto">
                          <a:xfrm flipH="1">
                            <a:off x="6826146" y="4026174"/>
                            <a:ext cx="3461443" cy="3856590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8ACA" w14:textId="77777777" w:rsidR="005915CF" w:rsidRPr="00A73965" w:rsidRDefault="005915CF" w:rsidP="00A73965">
                              <w:pPr>
                                <w:rPr>
                                  <w:lang w:val="bg-BG"/>
                                </w:rPr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Freeform 5"/>
                        <wps:cNvSpPr>
                          <a:spLocks/>
                        </wps:cNvSpPr>
                        <wps:spPr bwMode="auto">
                          <a:xfrm flipH="1">
                            <a:off x="5009" y="5664411"/>
                            <a:ext cx="3418603" cy="22717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7236375" id="Group 12" o:spid="_x0000_s1026" alt="&quot;&quot;" style="position:absolute;margin-left:-17.25pt;margin-top:0;width:812.35pt;height:636.45pt;z-index:-251661312;mso-position-horizontal-relative:page;mso-width-relative:margin;mso-height-relative:margin" coordorigin="" coordsize="102875,8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IQYCAAAAAARy/fP1/N9BgAg5fUMXP6OAAAkLNfbZbcY+Pi9H07H8/vGWnab&#10;sdeczWbstY3dZuw1Z7P92XRf9lzPVtvYbcZeczabsdc2dpv5xF4+EwY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iOX75+v5PgMAkPJ6Bi5/RwAAEpbr7bJbDHz83g+n&#10;4/l9Yy27zdhrzmYz9trGbjP2mrPZ/my6L3uuZ6tt7DZjrzmbzdhrG7vNfGIvnwkD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/fP1/N9BgAg5fUMXP6O&#10;AAAkLNfbZbcY+Pi9H07H8/vGWnabsdeczWbstY3dZuw1Z7P92XRf9lzPVtvYbcZeczabsdc2dpv5&#10;xF4+EwY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CAoOfyfJ8AAChZvn++dnwJvn5q+TsyYLcZe83Z&#10;bMZe29htxl5zNuO/zv/oerbaxm4z9pqz2Yy9trHbzP57Ldfb5fWru3j83g+n4/l9Yy27zdhrzmYz&#10;9trGbjP2mrPZ/my6L3uuZ6tt7DZjrzmbzdhrG7vNfGIvnwkDAAAAQIQYCAAAAAARYiAAAAAARIiB&#10;AAAAABAhBgI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sXz/fD3fZwAAUl7PwOXv&#10;CABAwnK9XXaLgY/f++F0PL9vrGW3GXvN2WzGXtvYbcZeczbbn033Zc/1bLWN3WbsNWezGXttY7eZ&#10;T+zlM2EAAAAAiBADAQAAACBCDAQAAACACDEQAAAAACLEQAAAAACIEAMBAAAAIEIMBAAAAIAIMRAA&#10;AAAAIsRAAAAAAIgQAwEAAAAgQgwEAAAAgAgxEAAAAAAixEAAAAAAiBADAQAAACBCDAQAAACACDEQ&#10;AAAAACLEQAAAAACIEAMBAAAAIEIMBA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Fi+f76e7zMA&#10;ACmvZ+DydwQAIGG53i67xcDH7/1wOp7fN9ay24y95mw2Y69t7DZjrzmb7c+m+7Lnerbaxm4z9pqz&#10;2Yy9trHbzCf28pkw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MTy/fP1fJ8BAEh5PQOXvyMAAAnL9XbZLQY+fu+H0/H8vrGW3WbsNWezGXtt&#10;Y7cZe83ZbH823Zc917PVNnabsdeczWbstY3dZj6xl8+E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">
                <v:shape id="Rectangle 35" o:spid="_x0000_s1027" style="position:absolute;left:34497;top:21707;width:35475;height:59007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546166,1912181;3546166,5900694;0,5900694;0,0" o:connectangles="0,0,0,0,0"/>
                </v:shape>
                <v:shape id="Freeform 14" o:spid="_x0000_s1028" alt="&quot;&quot;" style="position:absolute;width:34722;height:79152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" path="m1061,v,1781,,1781,,1781c456,1853,166,2257,56,2448v-56,,-56,,-56,c,,,,,l1061,xe" stroked="f">
                  <v:fill r:id="rId14" o:title="" recolor="t" rotate="t" type="frame"/>
                  <v:path arrowok="t" o:connecttype="custom" o:connectlocs="3472252,0;3472252,5758621;183267,7915274;0,7915274;0,0;3472252,0" o:connectangles="0,0,0,0,0,0"/>
                </v:shape>
                <v:shape id="Freeform 15" o:spid="_x0000_s1029" style="position:absolute;left:68496;top:39382;width:33784;height:26152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" path="m1047,v,809,,809,,809c,809,,809,,809,,297,,297,,297,610,380,945,142,1047,xe" fillcolor="#1a3a22" stroked="f">
                  <v:path arrowok="t" o:connecttype="custom" o:connectlocs="3378385,0;3378385,2615168;0,2615168;0,960080;3378385,0" o:connectangles="0,0,0,0,0"/>
                </v:shape>
                <v:shape id="Freeform 16" o:spid="_x0000_s1030" style="position:absolute;left:68413;top:39255;width:33784;height:28221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" path="m1047,v,873,,873,,873c,873,,873,,873,,361,,361,,361,610,444,945,142,1047,xe" fillcolor="#b9d9a6" stroked="f">
                  <v:path arrowok="t" o:connecttype="custom" o:connectlocs="3378385,0;3378385,2822072;0,2822072;0,1166974;3378385,0" o:connectangles="0,0,0,0,0"/>
                </v:shape>
                <v:shape id="Freeform 19" o:spid="_x0000_s1031" style="position:absolute;left:34497;top:17442;width:33031;height:21940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" path="m1060,v,151,,151,,151c903,179,752,226,611,293,416,385,189,525,,730,,690,,690,,690,109,590,514,135,876,35,922,23,971,18,1018,8l1060,xe" fillcolor="#1a3a22" stroked="f">
                  <v:path arrowok="t" o:connecttype="custom" o:connectlocs="3303086,0;3303086,453825;1903949,880600;0,2193987;0,2073769;2729720,105191;3172209,24044;3303086,0" o:connectangles="0,0,0,0,0,0,0,0"/>
                </v:shape>
                <v:shape id="Freeform 20" o:spid="_x0000_s1032" style="position:absolute;left:34497;top:13716;width:33937;height:26873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" path="m1060,v,152,,152,,152c903,194,752,256,611,336,416,447,189,608,,831,,791,,791,,791,109,681,514,187,876,53,922,37,971,27,1018,13l1060,xe" fillcolor="#b9d9a6" stroked="f">
                  <v:path arrowok="t" o:connecttype="custom" o:connectlocs="3393665,0;3393665,491548;1956160,1086580;0,2687344;0,2557989;2804576,171395;3259199,42040;3393665,0" o:connectangles="0,0,0,0,0,0,0,0"/>
                </v:shape>
                <v:shape id="Freeform 17" o:spid="_x0000_s1033" style="position:absolute;left:68261;top:40261;width:34614;height:38566;flip:x;visibility:visible;mso-wrap-style:square;v-text-anchor:top" coordsize="1047,119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" adj="-11796480,,5400" path="m1047,v,1193,,1193,,1193c,1193,,1193,,1193,,442,,442,,442,610,526,945,142,1047,xe" fillcolor="#e1f2d9" stroked="f">
                  <v:stroke joinstyle="round"/>
                  <v:formulas/>
                  <v:path arrowok="t" o:connecttype="custom" o:connectlocs="3461443,0;3461443,3856590;0,3856590;0,1428846;3461443,0" o:connectangles="0,0,0,0,0" textboxrect="0,0,1047,1193"/>
                  <v:textbox>
                    <w:txbxContent>
                      <w:p w14:paraId="507A8ACA" w14:textId="77777777" w:rsidR="005915CF" w:rsidRPr="00A73965" w:rsidRDefault="005915CF" w:rsidP="00A73965">
                        <w:pPr>
                          <w:rPr>
                            <w:lang w:val="bg-BG"/>
                          </w:rPr>
                        </w:pPr>
                      </w:p>
                    </w:txbxContent>
                  </v:textbox>
                </v:shape>
                <v:shape id="Freeform 5" o:spid="_x0000_s1034" style="position:absolute;left:50;top:56644;width:34186;height:22717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" path="m1055,v,33,,33,,33c450,105,160,509,50,700,,700,,700,,700,116,500,421,76,1055,xe" fillcolor="#1a3a22" stroked="f">
                  <v:path arrowok="t" o:connecttype="custom" o:connectlocs="3418603,0;3418603,107096;162019,2271727;0,2271727;3418603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- Outside"/>
      </w:tblPr>
      <w:tblGrid>
        <w:gridCol w:w="4299"/>
        <w:gridCol w:w="637"/>
        <w:gridCol w:w="4719"/>
        <w:gridCol w:w="498"/>
        <w:gridCol w:w="4247"/>
      </w:tblGrid>
      <w:tr w:rsidR="001E0365" w:rsidRPr="00DD7039" w14:paraId="32334CE3" w14:textId="77777777" w:rsidTr="73DA9788">
        <w:trPr>
          <w:trHeight w:val="8299"/>
          <w:jc w:val="center"/>
        </w:trPr>
        <w:tc>
          <w:tcPr>
            <w:tcW w:w="4299" w:type="dxa"/>
            <w:vMerge w:val="restart"/>
          </w:tcPr>
          <w:p w14:paraId="5430C89C" w14:textId="0778FBE7" w:rsidR="001E0365" w:rsidRPr="00D14E83" w:rsidRDefault="001A4FE5" w:rsidP="73DA9788">
            <w:pPr>
              <w:pStyle w:val="BlockHeading"/>
              <w:rPr>
                <w:b w:val="0"/>
                <w:bCs/>
                <w:color w:val="1A3A22"/>
                <w:u w:val="single"/>
                <w:lang w:val="bg-BG"/>
              </w:rPr>
            </w:pPr>
            <w:r w:rsidRPr="00D14E83">
              <w:rPr>
                <w:b w:val="0"/>
                <w:bCs/>
                <w:color w:val="1A3A22"/>
                <w:lang w:val="bg-BG"/>
              </w:rPr>
              <w:t>Дигитализацита е новото модерно!</w:t>
            </w:r>
          </w:p>
          <w:p w14:paraId="2F4D5C94" w14:textId="7FE49B82" w:rsidR="001E0365" w:rsidRPr="001A4FE5" w:rsidRDefault="001A4FE5" w:rsidP="001A4FE5">
            <w:pPr>
              <w:pStyle w:val="BlockText"/>
              <w:rPr>
                <w:lang w:val="bg-BG"/>
              </w:rPr>
            </w:pPr>
            <w:r>
              <w:rPr>
                <w:noProof/>
                <w:lang w:val="bg-BG" w:eastAsia="bg-BG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3336F47B" wp14:editId="5262CFD0">
                      <wp:simplePos x="0" y="0"/>
                      <wp:positionH relativeFrom="column">
                        <wp:posOffset>800329</wp:posOffset>
                      </wp:positionH>
                      <wp:positionV relativeFrom="paragraph">
                        <wp:posOffset>2144397</wp:posOffset>
                      </wp:positionV>
                      <wp:extent cx="929030" cy="1602029"/>
                      <wp:effectExtent l="304800" t="57150" r="328295" b="36830"/>
                      <wp:wrapNone/>
                      <wp:docPr id="2681" name="Google Shape;2681;p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9317296">
                                <a:off x="0" y="0"/>
                                <a:ext cx="929030" cy="1602029"/>
                                <a:chOff x="0" y="0"/>
                                <a:chExt cx="3019800" cy="5117250"/>
                              </a:xfrm>
                            </wpg:grpSpPr>
                            <wps:wsp>
                              <wps:cNvPr id="1043681824" name="Google Shape;2682;p35"/>
                              <wps:cNvSpPr/>
                              <wps:spPr>
                                <a:xfrm>
                                  <a:off x="146775" y="61150"/>
                                  <a:ext cx="2811875" cy="499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475" h="199798" extrusionOk="0">
                                      <a:moveTo>
                                        <a:pt x="20062" y="1"/>
                                      </a:moveTo>
                                      <a:cubicBezTo>
                                        <a:pt x="8939" y="1"/>
                                        <a:pt x="1" y="8938"/>
                                        <a:pt x="1" y="20062"/>
                                      </a:cubicBezTo>
                                      <a:lnTo>
                                        <a:pt x="1" y="179703"/>
                                      </a:lnTo>
                                      <a:cubicBezTo>
                                        <a:pt x="1" y="190827"/>
                                        <a:pt x="8939" y="199797"/>
                                        <a:pt x="20062" y="199797"/>
                                      </a:cubicBezTo>
                                      <a:lnTo>
                                        <a:pt x="92413" y="199797"/>
                                      </a:lnTo>
                                      <a:cubicBezTo>
                                        <a:pt x="103536" y="199797"/>
                                        <a:pt x="112474" y="190827"/>
                                        <a:pt x="112474" y="179703"/>
                                      </a:cubicBezTo>
                                      <a:lnTo>
                                        <a:pt x="112474" y="20062"/>
                                      </a:lnTo>
                                      <a:cubicBezTo>
                                        <a:pt x="112474" y="8938"/>
                                        <a:pt x="103536" y="1"/>
                                        <a:pt x="9241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1343670" name="Google Shape;2683;p35"/>
                              <wps:cNvSpPr/>
                              <wps:spPr>
                                <a:xfrm>
                                  <a:off x="353925" y="733125"/>
                                  <a:ext cx="2397575" cy="3394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903" h="135765" extrusionOk="0">
                                      <a:moveTo>
                                        <a:pt x="7699" y="0"/>
                                      </a:moveTo>
                                      <a:cubicBezTo>
                                        <a:pt x="3458" y="0"/>
                                        <a:pt x="0" y="3458"/>
                                        <a:pt x="0" y="7699"/>
                                      </a:cubicBezTo>
                                      <a:lnTo>
                                        <a:pt x="0" y="128066"/>
                                      </a:lnTo>
                                      <a:cubicBezTo>
                                        <a:pt x="0" y="132339"/>
                                        <a:pt x="3458" y="135764"/>
                                        <a:pt x="7699" y="135764"/>
                                      </a:cubicBezTo>
                                      <a:lnTo>
                                        <a:pt x="88204" y="135764"/>
                                      </a:lnTo>
                                      <a:cubicBezTo>
                                        <a:pt x="92445" y="135764"/>
                                        <a:pt x="95903" y="132339"/>
                                        <a:pt x="95903" y="128066"/>
                                      </a:cubicBezTo>
                                      <a:lnTo>
                                        <a:pt x="95903" y="7699"/>
                                      </a:lnTo>
                                      <a:cubicBezTo>
                                        <a:pt x="95903" y="3458"/>
                                        <a:pt x="92445" y="0"/>
                                        <a:pt x="882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4676987" name="Google Shape;2684;p35"/>
                              <wps:cNvSpPr/>
                              <wps:spPr>
                                <a:xfrm>
                                  <a:off x="1123750" y="1743525"/>
                                  <a:ext cx="846500" cy="162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60" h="65175" extrusionOk="0">
                                      <a:moveTo>
                                        <a:pt x="17191" y="0"/>
                                      </a:moveTo>
                                      <a:cubicBezTo>
                                        <a:pt x="15625" y="0"/>
                                        <a:pt x="14386" y="1272"/>
                                        <a:pt x="14386" y="2838"/>
                                      </a:cubicBezTo>
                                      <a:lnTo>
                                        <a:pt x="14386" y="3425"/>
                                      </a:lnTo>
                                      <a:cubicBezTo>
                                        <a:pt x="10569" y="3621"/>
                                        <a:pt x="7405" y="4926"/>
                                        <a:pt x="4894" y="7372"/>
                                      </a:cubicBezTo>
                                      <a:cubicBezTo>
                                        <a:pt x="2447" y="9656"/>
                                        <a:pt x="1077" y="12853"/>
                                        <a:pt x="1142" y="16212"/>
                                      </a:cubicBezTo>
                                      <a:cubicBezTo>
                                        <a:pt x="1110" y="18235"/>
                                        <a:pt x="1599" y="20257"/>
                                        <a:pt x="2545" y="22051"/>
                                      </a:cubicBezTo>
                                      <a:cubicBezTo>
                                        <a:pt x="3589" y="24009"/>
                                        <a:pt x="5057" y="25705"/>
                                        <a:pt x="6818" y="27010"/>
                                      </a:cubicBezTo>
                                      <a:cubicBezTo>
                                        <a:pt x="8743" y="28477"/>
                                        <a:pt x="12396" y="30467"/>
                                        <a:pt x="17811" y="32979"/>
                                      </a:cubicBezTo>
                                      <a:cubicBezTo>
                                        <a:pt x="20486" y="34186"/>
                                        <a:pt x="22280" y="35393"/>
                                        <a:pt x="23226" y="36567"/>
                                      </a:cubicBezTo>
                                      <a:cubicBezTo>
                                        <a:pt x="25314" y="39340"/>
                                        <a:pt x="24987" y="43222"/>
                                        <a:pt x="22443" y="45570"/>
                                      </a:cubicBezTo>
                                      <a:cubicBezTo>
                                        <a:pt x="21106" y="46908"/>
                                        <a:pt x="19311" y="47625"/>
                                        <a:pt x="17420" y="47658"/>
                                      </a:cubicBezTo>
                                      <a:cubicBezTo>
                                        <a:pt x="14386" y="47658"/>
                                        <a:pt x="11254" y="46321"/>
                                        <a:pt x="8058" y="43646"/>
                                      </a:cubicBezTo>
                                      <a:cubicBezTo>
                                        <a:pt x="7281" y="42991"/>
                                        <a:pt x="6334" y="42670"/>
                                        <a:pt x="5389" y="42670"/>
                                      </a:cubicBezTo>
                                      <a:cubicBezTo>
                                        <a:pt x="4309" y="42670"/>
                                        <a:pt x="3232" y="43089"/>
                                        <a:pt x="2414" y="43907"/>
                                      </a:cubicBezTo>
                                      <a:lnTo>
                                        <a:pt x="1697" y="44657"/>
                                      </a:lnTo>
                                      <a:cubicBezTo>
                                        <a:pt x="1" y="46353"/>
                                        <a:pt x="131" y="49126"/>
                                        <a:pt x="1958" y="50692"/>
                                      </a:cubicBezTo>
                                      <a:cubicBezTo>
                                        <a:pt x="3458" y="51931"/>
                                        <a:pt x="5057" y="53040"/>
                                        <a:pt x="6753" y="53986"/>
                                      </a:cubicBezTo>
                                      <a:cubicBezTo>
                                        <a:pt x="9134" y="55226"/>
                                        <a:pt x="11711" y="56009"/>
                                        <a:pt x="14386" y="56237"/>
                                      </a:cubicBezTo>
                                      <a:lnTo>
                                        <a:pt x="14386" y="61945"/>
                                      </a:lnTo>
                                      <a:cubicBezTo>
                                        <a:pt x="14386" y="63740"/>
                                        <a:pt x="15821" y="65175"/>
                                        <a:pt x="17583" y="65175"/>
                                      </a:cubicBezTo>
                                      <a:cubicBezTo>
                                        <a:pt x="19377" y="65175"/>
                                        <a:pt x="20812" y="63740"/>
                                        <a:pt x="20812" y="61945"/>
                                      </a:cubicBezTo>
                                      <a:lnTo>
                                        <a:pt x="20812" y="56041"/>
                                      </a:lnTo>
                                      <a:cubicBezTo>
                                        <a:pt x="23976" y="55389"/>
                                        <a:pt x="26390" y="54410"/>
                                        <a:pt x="28086" y="53138"/>
                                      </a:cubicBezTo>
                                      <a:cubicBezTo>
                                        <a:pt x="29848" y="51768"/>
                                        <a:pt x="31250" y="49974"/>
                                        <a:pt x="32196" y="47952"/>
                                      </a:cubicBezTo>
                                      <a:cubicBezTo>
                                        <a:pt x="33273" y="45733"/>
                                        <a:pt x="33827" y="43287"/>
                                        <a:pt x="33795" y="40808"/>
                                      </a:cubicBezTo>
                                      <a:cubicBezTo>
                                        <a:pt x="33860" y="38427"/>
                                        <a:pt x="33338" y="36013"/>
                                        <a:pt x="32294" y="33860"/>
                                      </a:cubicBezTo>
                                      <a:cubicBezTo>
                                        <a:pt x="31283" y="31772"/>
                                        <a:pt x="29815" y="29945"/>
                                        <a:pt x="27988" y="28510"/>
                                      </a:cubicBezTo>
                                      <a:cubicBezTo>
                                        <a:pt x="26129" y="27042"/>
                                        <a:pt x="22671" y="25248"/>
                                        <a:pt x="17615" y="23160"/>
                                      </a:cubicBezTo>
                                      <a:cubicBezTo>
                                        <a:pt x="14777" y="21986"/>
                                        <a:pt x="12885" y="20910"/>
                                        <a:pt x="11939" y="19898"/>
                                      </a:cubicBezTo>
                                      <a:cubicBezTo>
                                        <a:pt x="10993" y="18887"/>
                                        <a:pt x="10504" y="17876"/>
                                        <a:pt x="10504" y="16832"/>
                                      </a:cubicBezTo>
                                      <a:cubicBezTo>
                                        <a:pt x="10537" y="15593"/>
                                        <a:pt x="11157" y="14418"/>
                                        <a:pt x="12135" y="13668"/>
                                      </a:cubicBezTo>
                                      <a:cubicBezTo>
                                        <a:pt x="13271" y="12747"/>
                                        <a:pt x="14666" y="12260"/>
                                        <a:pt x="16077" y="12260"/>
                                      </a:cubicBezTo>
                                      <a:cubicBezTo>
                                        <a:pt x="16166" y="12260"/>
                                        <a:pt x="16254" y="12262"/>
                                        <a:pt x="16343" y="12265"/>
                                      </a:cubicBezTo>
                                      <a:cubicBezTo>
                                        <a:pt x="18431" y="12265"/>
                                        <a:pt x="20518" y="13048"/>
                                        <a:pt x="22639" y="14581"/>
                                      </a:cubicBezTo>
                                      <a:cubicBezTo>
                                        <a:pt x="23379" y="15144"/>
                                        <a:pt x="24253" y="15418"/>
                                        <a:pt x="25125" y="15418"/>
                                      </a:cubicBezTo>
                                      <a:cubicBezTo>
                                        <a:pt x="26174" y="15418"/>
                                        <a:pt x="27219" y="15021"/>
                                        <a:pt x="28021" y="14255"/>
                                      </a:cubicBezTo>
                                      <a:lnTo>
                                        <a:pt x="28706" y="13570"/>
                                      </a:lnTo>
                                      <a:cubicBezTo>
                                        <a:pt x="30500" y="11809"/>
                                        <a:pt x="30337" y="8873"/>
                                        <a:pt x="28380" y="7340"/>
                                      </a:cubicBezTo>
                                      <a:cubicBezTo>
                                        <a:pt x="27760" y="6850"/>
                                        <a:pt x="27108" y="6394"/>
                                        <a:pt x="26423" y="6002"/>
                                      </a:cubicBezTo>
                                      <a:cubicBezTo>
                                        <a:pt x="24661" y="5024"/>
                                        <a:pt x="22769" y="4306"/>
                                        <a:pt x="20812" y="3882"/>
                                      </a:cubicBezTo>
                                      <a:lnTo>
                                        <a:pt x="20812" y="2838"/>
                                      </a:lnTo>
                                      <a:cubicBezTo>
                                        <a:pt x="20812" y="1272"/>
                                        <a:pt x="19540" y="0"/>
                                        <a:pt x="179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8D8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5341269" name="Google Shape;2685;p35"/>
                              <wps:cNvSpPr/>
                              <wps:spPr>
                                <a:xfrm>
                                  <a:off x="1254225" y="4287050"/>
                                  <a:ext cx="596975" cy="597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879" h="23912" extrusionOk="0">
                                      <a:moveTo>
                                        <a:pt x="11940" y="1"/>
                                      </a:moveTo>
                                      <a:cubicBezTo>
                                        <a:pt x="5350" y="1"/>
                                        <a:pt x="1" y="5350"/>
                                        <a:pt x="1" y="11972"/>
                                      </a:cubicBezTo>
                                      <a:cubicBezTo>
                                        <a:pt x="1" y="18561"/>
                                        <a:pt x="5350" y="23911"/>
                                        <a:pt x="11940" y="23911"/>
                                      </a:cubicBezTo>
                                      <a:cubicBezTo>
                                        <a:pt x="18529" y="23911"/>
                                        <a:pt x="23878" y="18561"/>
                                        <a:pt x="23878" y="11972"/>
                                      </a:cubicBezTo>
                                      <a:cubicBezTo>
                                        <a:pt x="23878" y="5350"/>
                                        <a:pt x="18529" y="1"/>
                                        <a:pt x="1194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84644004" name="Google Shape;2686;p35"/>
                              <wps:cNvSpPr/>
                              <wps:spPr>
                                <a:xfrm>
                                  <a:off x="1392875" y="225875"/>
                                  <a:ext cx="319700" cy="320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88" h="12821" extrusionOk="0">
                                      <a:moveTo>
                                        <a:pt x="6394" y="1"/>
                                      </a:moveTo>
                                      <a:cubicBezTo>
                                        <a:pt x="2871" y="1"/>
                                        <a:pt x="0" y="2871"/>
                                        <a:pt x="0" y="6427"/>
                                      </a:cubicBezTo>
                                      <a:cubicBezTo>
                                        <a:pt x="0" y="9950"/>
                                        <a:pt x="2871" y="12820"/>
                                        <a:pt x="6394" y="12820"/>
                                      </a:cubicBezTo>
                                      <a:cubicBezTo>
                                        <a:pt x="9917" y="12820"/>
                                        <a:pt x="12787" y="9950"/>
                                        <a:pt x="12787" y="6427"/>
                                      </a:cubicBezTo>
                                      <a:cubicBezTo>
                                        <a:pt x="12787" y="2871"/>
                                        <a:pt x="9917" y="1"/>
                                        <a:pt x="639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9710104" name="Google Shape;2687;p35"/>
                              <wps:cNvSpPr/>
                              <wps:spPr>
                                <a:xfrm>
                                  <a:off x="0" y="67675"/>
                                  <a:ext cx="1442625" cy="4988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05" h="199537" extrusionOk="0">
                                      <a:moveTo>
                                        <a:pt x="22508" y="1"/>
                                      </a:moveTo>
                                      <a:lnTo>
                                        <a:pt x="22508" y="1"/>
                                      </a:lnTo>
                                      <a:cubicBezTo>
                                        <a:pt x="12885" y="1697"/>
                                        <a:pt x="5872" y="10047"/>
                                        <a:pt x="5872" y="19801"/>
                                      </a:cubicBezTo>
                                      <a:lnTo>
                                        <a:pt x="5872" y="179442"/>
                                      </a:lnTo>
                                      <a:cubicBezTo>
                                        <a:pt x="5872" y="190533"/>
                                        <a:pt x="14842" y="199504"/>
                                        <a:pt x="25933" y="199536"/>
                                      </a:cubicBezTo>
                                      <a:lnTo>
                                        <a:pt x="57705" y="199536"/>
                                      </a:lnTo>
                                      <a:cubicBezTo>
                                        <a:pt x="13211" y="143136"/>
                                        <a:pt x="0" y="68209"/>
                                        <a:pt x="22508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8925299" name="Google Shape;2688;p35"/>
                              <wps:cNvSpPr/>
                              <wps:spPr>
                                <a:xfrm>
                                  <a:off x="353925" y="2556575"/>
                                  <a:ext cx="498300" cy="1570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2" h="62827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55128"/>
                                      </a:lnTo>
                                      <a:cubicBezTo>
                                        <a:pt x="0" y="59368"/>
                                        <a:pt x="3458" y="62826"/>
                                        <a:pt x="7699" y="62826"/>
                                      </a:cubicBezTo>
                                      <a:lnTo>
                                        <a:pt x="19931" y="62826"/>
                                      </a:lnTo>
                                      <a:cubicBezTo>
                                        <a:pt x="10047" y="43059"/>
                                        <a:pt x="3328" y="2185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9361196" name="Google Shape;2689;p35"/>
                              <wps:cNvSpPr/>
                              <wps:spPr>
                                <a:xfrm>
                                  <a:off x="85625" y="0"/>
                                  <a:ext cx="2934175" cy="5117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367" h="204690" extrusionOk="0">
                                      <a:moveTo>
                                        <a:pt x="22508" y="0"/>
                                      </a:moveTo>
                                      <a:cubicBezTo>
                                        <a:pt x="10080" y="0"/>
                                        <a:pt x="0" y="10080"/>
                                        <a:pt x="0" y="22508"/>
                                      </a:cubicBezTo>
                                      <a:lnTo>
                                        <a:pt x="0" y="51539"/>
                                      </a:lnTo>
                                      <a:cubicBezTo>
                                        <a:pt x="0" y="52877"/>
                                        <a:pt x="1077" y="53986"/>
                                        <a:pt x="2447" y="53986"/>
                                      </a:cubicBezTo>
                                      <a:cubicBezTo>
                                        <a:pt x="3784" y="53986"/>
                                        <a:pt x="4893" y="52877"/>
                                        <a:pt x="4893" y="51539"/>
                                      </a:cubicBezTo>
                                      <a:lnTo>
                                        <a:pt x="4893" y="22508"/>
                                      </a:lnTo>
                                      <a:cubicBezTo>
                                        <a:pt x="4893" y="12787"/>
                                        <a:pt x="12787" y="4893"/>
                                        <a:pt x="22508" y="4893"/>
                                      </a:cubicBezTo>
                                      <a:lnTo>
                                        <a:pt x="94859" y="4893"/>
                                      </a:lnTo>
                                      <a:cubicBezTo>
                                        <a:pt x="104580" y="4893"/>
                                        <a:pt x="112474" y="12787"/>
                                        <a:pt x="112474" y="22508"/>
                                      </a:cubicBezTo>
                                      <a:lnTo>
                                        <a:pt x="112474" y="182149"/>
                                      </a:lnTo>
                                      <a:cubicBezTo>
                                        <a:pt x="112474" y="191870"/>
                                        <a:pt x="104580" y="199764"/>
                                        <a:pt x="94859" y="199797"/>
                                      </a:cubicBezTo>
                                      <a:lnTo>
                                        <a:pt x="22508" y="199797"/>
                                      </a:lnTo>
                                      <a:cubicBezTo>
                                        <a:pt x="12787" y="199764"/>
                                        <a:pt x="4893" y="191870"/>
                                        <a:pt x="4893" y="182149"/>
                                      </a:cubicBezTo>
                                      <a:lnTo>
                                        <a:pt x="4893" y="73721"/>
                                      </a:lnTo>
                                      <a:cubicBezTo>
                                        <a:pt x="4893" y="72384"/>
                                        <a:pt x="3784" y="71274"/>
                                        <a:pt x="2447" y="71274"/>
                                      </a:cubicBezTo>
                                      <a:cubicBezTo>
                                        <a:pt x="1077" y="71274"/>
                                        <a:pt x="0" y="72384"/>
                                        <a:pt x="0" y="73721"/>
                                      </a:cubicBezTo>
                                      <a:lnTo>
                                        <a:pt x="0" y="182149"/>
                                      </a:lnTo>
                                      <a:cubicBezTo>
                                        <a:pt x="0" y="194578"/>
                                        <a:pt x="10080" y="204657"/>
                                        <a:pt x="22508" y="204690"/>
                                      </a:cubicBezTo>
                                      <a:lnTo>
                                        <a:pt x="94859" y="204690"/>
                                      </a:lnTo>
                                      <a:cubicBezTo>
                                        <a:pt x="107287" y="204657"/>
                                        <a:pt x="117367" y="194578"/>
                                        <a:pt x="117367" y="182149"/>
                                      </a:cubicBezTo>
                                      <a:lnTo>
                                        <a:pt x="117367" y="22508"/>
                                      </a:lnTo>
                                      <a:cubicBezTo>
                                        <a:pt x="117367" y="10080"/>
                                        <a:pt x="107287" y="0"/>
                                        <a:pt x="94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5404974" name="Google Shape;2690;p35"/>
                              <wps:cNvSpPr/>
                              <wps:spPr>
                                <a:xfrm>
                                  <a:off x="85625" y="1450750"/>
                                  <a:ext cx="122350" cy="229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94" h="9167" extrusionOk="0">
                                      <a:moveTo>
                                        <a:pt x="2447" y="1"/>
                                      </a:moveTo>
                                      <a:cubicBezTo>
                                        <a:pt x="1077" y="1"/>
                                        <a:pt x="0" y="1110"/>
                                        <a:pt x="0" y="2447"/>
                                      </a:cubicBezTo>
                                      <a:lnTo>
                                        <a:pt x="0" y="6720"/>
                                      </a:lnTo>
                                      <a:cubicBezTo>
                                        <a:pt x="0" y="8091"/>
                                        <a:pt x="1077" y="9167"/>
                                        <a:pt x="2447" y="9167"/>
                                      </a:cubicBezTo>
                                      <a:cubicBezTo>
                                        <a:pt x="3784" y="9167"/>
                                        <a:pt x="4893" y="8091"/>
                                        <a:pt x="4893" y="6720"/>
                                      </a:cubicBezTo>
                                      <a:lnTo>
                                        <a:pt x="4893" y="2447"/>
                                      </a:lnTo>
                                      <a:cubicBezTo>
                                        <a:pt x="4893" y="1110"/>
                                        <a:pt x="3784" y="1"/>
                                        <a:pt x="2447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8221657" name="Google Shape;2691;p35"/>
                              <wps:cNvSpPr/>
                              <wps:spPr>
                                <a:xfrm>
                                  <a:off x="292750" y="671950"/>
                                  <a:ext cx="2519925" cy="3516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797" h="140658" extrusionOk="0">
                                      <a:moveTo>
                                        <a:pt x="90651" y="4894"/>
                                      </a:moveTo>
                                      <a:cubicBezTo>
                                        <a:pt x="93522" y="4894"/>
                                        <a:pt x="95871" y="7242"/>
                                        <a:pt x="95903" y="10146"/>
                                      </a:cubicBezTo>
                                      <a:lnTo>
                                        <a:pt x="95903" y="130513"/>
                                      </a:lnTo>
                                      <a:cubicBezTo>
                                        <a:pt x="95871" y="133416"/>
                                        <a:pt x="93522" y="135765"/>
                                        <a:pt x="90651" y="135765"/>
                                      </a:cubicBezTo>
                                      <a:lnTo>
                                        <a:pt x="10146" y="135765"/>
                                      </a:lnTo>
                                      <a:cubicBezTo>
                                        <a:pt x="7275" y="135765"/>
                                        <a:pt x="4926" y="133416"/>
                                        <a:pt x="4894" y="130513"/>
                                      </a:cubicBezTo>
                                      <a:lnTo>
                                        <a:pt x="4894" y="10146"/>
                                      </a:lnTo>
                                      <a:cubicBezTo>
                                        <a:pt x="4926" y="7242"/>
                                        <a:pt x="7275" y="4894"/>
                                        <a:pt x="10146" y="4894"/>
                                      </a:cubicBezTo>
                                      <a:close/>
                                      <a:moveTo>
                                        <a:pt x="10146" y="1"/>
                                      </a:moveTo>
                                      <a:cubicBezTo>
                                        <a:pt x="4568" y="33"/>
                                        <a:pt x="33" y="4568"/>
                                        <a:pt x="1" y="10146"/>
                                      </a:cubicBezTo>
                                      <a:lnTo>
                                        <a:pt x="1" y="130513"/>
                                      </a:lnTo>
                                      <a:cubicBezTo>
                                        <a:pt x="33" y="136124"/>
                                        <a:pt x="4568" y="140658"/>
                                        <a:pt x="10146" y="140658"/>
                                      </a:cubicBezTo>
                                      <a:lnTo>
                                        <a:pt x="90651" y="140658"/>
                                      </a:lnTo>
                                      <a:cubicBezTo>
                                        <a:pt x="96229" y="140658"/>
                                        <a:pt x="100764" y="136124"/>
                                        <a:pt x="100796" y="130513"/>
                                      </a:cubicBezTo>
                                      <a:lnTo>
                                        <a:pt x="100796" y="10146"/>
                                      </a:lnTo>
                                      <a:cubicBezTo>
                                        <a:pt x="100764" y="4568"/>
                                        <a:pt x="96229" y="33"/>
                                        <a:pt x="9065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2756350" name="Google Shape;2692;p35"/>
                              <wps:cNvSpPr/>
                              <wps:spPr>
                                <a:xfrm>
                                  <a:off x="1123700" y="1682350"/>
                                  <a:ext cx="957400" cy="175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96" h="70069" extrusionOk="0">
                                      <a:moveTo>
                                        <a:pt x="19996" y="4894"/>
                                      </a:moveTo>
                                      <a:cubicBezTo>
                                        <a:pt x="20192" y="4894"/>
                                        <a:pt x="20388" y="5057"/>
                                        <a:pt x="20388" y="5285"/>
                                      </a:cubicBezTo>
                                      <a:lnTo>
                                        <a:pt x="20388" y="6329"/>
                                      </a:lnTo>
                                      <a:cubicBezTo>
                                        <a:pt x="20388" y="7438"/>
                                        <a:pt x="21138" y="8449"/>
                                        <a:pt x="22247" y="8710"/>
                                      </a:cubicBezTo>
                                      <a:cubicBezTo>
                                        <a:pt x="23976" y="9069"/>
                                        <a:pt x="25672" y="9689"/>
                                        <a:pt x="27205" y="10537"/>
                                      </a:cubicBezTo>
                                      <a:cubicBezTo>
                                        <a:pt x="27792" y="10896"/>
                                        <a:pt x="28347" y="11287"/>
                                        <a:pt x="28901" y="11711"/>
                                      </a:cubicBezTo>
                                      <a:cubicBezTo>
                                        <a:pt x="29684" y="12331"/>
                                        <a:pt x="29782" y="13538"/>
                                        <a:pt x="29032" y="14256"/>
                                      </a:cubicBezTo>
                                      <a:lnTo>
                                        <a:pt x="28314" y="14941"/>
                                      </a:lnTo>
                                      <a:cubicBezTo>
                                        <a:pt x="27998" y="15257"/>
                                        <a:pt x="27579" y="15412"/>
                                        <a:pt x="27152" y="15412"/>
                                      </a:cubicBezTo>
                                      <a:cubicBezTo>
                                        <a:pt x="26785" y="15412"/>
                                        <a:pt x="26413" y="15297"/>
                                        <a:pt x="26096" y="15071"/>
                                      </a:cubicBezTo>
                                      <a:cubicBezTo>
                                        <a:pt x="23584" y="13212"/>
                                        <a:pt x="20975" y="12266"/>
                                        <a:pt x="18365" y="12266"/>
                                      </a:cubicBezTo>
                                      <a:cubicBezTo>
                                        <a:pt x="16049" y="12266"/>
                                        <a:pt x="14092" y="12918"/>
                                        <a:pt x="12591" y="14223"/>
                                      </a:cubicBezTo>
                                      <a:cubicBezTo>
                                        <a:pt x="10536" y="15985"/>
                                        <a:pt x="10080" y="17942"/>
                                        <a:pt x="10080" y="19279"/>
                                      </a:cubicBezTo>
                                      <a:cubicBezTo>
                                        <a:pt x="10080" y="20943"/>
                                        <a:pt x="10797" y="22541"/>
                                        <a:pt x="12200" y="24009"/>
                                      </a:cubicBezTo>
                                      <a:cubicBezTo>
                                        <a:pt x="13407" y="25314"/>
                                        <a:pt x="15462" y="26553"/>
                                        <a:pt x="18691" y="27858"/>
                                      </a:cubicBezTo>
                                      <a:cubicBezTo>
                                        <a:pt x="24726" y="30370"/>
                                        <a:pt x="27336" y="31968"/>
                                        <a:pt x="28510" y="32882"/>
                                      </a:cubicBezTo>
                                      <a:cubicBezTo>
                                        <a:pt x="30043" y="34089"/>
                                        <a:pt x="31283" y="35622"/>
                                        <a:pt x="32131" y="37351"/>
                                      </a:cubicBezTo>
                                      <a:cubicBezTo>
                                        <a:pt x="32979" y="39210"/>
                                        <a:pt x="33403" y="41232"/>
                                        <a:pt x="33370" y="43255"/>
                                      </a:cubicBezTo>
                                      <a:cubicBezTo>
                                        <a:pt x="33403" y="45375"/>
                                        <a:pt x="32946" y="47430"/>
                                        <a:pt x="32033" y="49322"/>
                                      </a:cubicBezTo>
                                      <a:cubicBezTo>
                                        <a:pt x="31250" y="51018"/>
                                        <a:pt x="30076" y="52486"/>
                                        <a:pt x="28608" y="53628"/>
                                      </a:cubicBezTo>
                                      <a:cubicBezTo>
                                        <a:pt x="27238" y="54704"/>
                                        <a:pt x="25117" y="55520"/>
                                        <a:pt x="22312" y="56107"/>
                                      </a:cubicBezTo>
                                      <a:cubicBezTo>
                                        <a:pt x="21170" y="56335"/>
                                        <a:pt x="20388" y="57347"/>
                                        <a:pt x="20388" y="58488"/>
                                      </a:cubicBezTo>
                                      <a:lnTo>
                                        <a:pt x="20388" y="64392"/>
                                      </a:lnTo>
                                      <a:cubicBezTo>
                                        <a:pt x="20388" y="64914"/>
                                        <a:pt x="20004" y="65175"/>
                                        <a:pt x="19621" y="65175"/>
                                      </a:cubicBezTo>
                                      <a:cubicBezTo>
                                        <a:pt x="19238" y="65175"/>
                                        <a:pt x="18854" y="64914"/>
                                        <a:pt x="18854" y="64392"/>
                                      </a:cubicBezTo>
                                      <a:lnTo>
                                        <a:pt x="18854" y="58684"/>
                                      </a:lnTo>
                                      <a:cubicBezTo>
                                        <a:pt x="18854" y="57444"/>
                                        <a:pt x="17908" y="56401"/>
                                        <a:pt x="16669" y="56270"/>
                                      </a:cubicBezTo>
                                      <a:cubicBezTo>
                                        <a:pt x="14353" y="56042"/>
                                        <a:pt x="12069" y="55389"/>
                                        <a:pt x="9982" y="54313"/>
                                      </a:cubicBezTo>
                                      <a:cubicBezTo>
                                        <a:pt x="8416" y="53432"/>
                                        <a:pt x="6916" y="52421"/>
                                        <a:pt x="5545" y="51247"/>
                                      </a:cubicBezTo>
                                      <a:cubicBezTo>
                                        <a:pt x="5219" y="50953"/>
                                        <a:pt x="4991" y="50529"/>
                                        <a:pt x="4991" y="50072"/>
                                      </a:cubicBezTo>
                                      <a:cubicBezTo>
                                        <a:pt x="4958" y="49616"/>
                                        <a:pt x="5121" y="49159"/>
                                        <a:pt x="5448" y="48800"/>
                                      </a:cubicBezTo>
                                      <a:lnTo>
                                        <a:pt x="6198" y="48050"/>
                                      </a:lnTo>
                                      <a:cubicBezTo>
                                        <a:pt x="6491" y="47724"/>
                                        <a:pt x="6948" y="47561"/>
                                        <a:pt x="7372" y="47561"/>
                                      </a:cubicBezTo>
                                      <a:cubicBezTo>
                                        <a:pt x="7796" y="47561"/>
                                        <a:pt x="8188" y="47691"/>
                                        <a:pt x="8514" y="47952"/>
                                      </a:cubicBezTo>
                                      <a:cubicBezTo>
                                        <a:pt x="12135" y="51018"/>
                                        <a:pt x="15788" y="52551"/>
                                        <a:pt x="19376" y="52551"/>
                                      </a:cubicBezTo>
                                      <a:lnTo>
                                        <a:pt x="19474" y="52551"/>
                                      </a:lnTo>
                                      <a:cubicBezTo>
                                        <a:pt x="21986" y="52519"/>
                                        <a:pt x="24367" y="51540"/>
                                        <a:pt x="26194" y="49779"/>
                                      </a:cubicBezTo>
                                      <a:cubicBezTo>
                                        <a:pt x="29586" y="46549"/>
                                        <a:pt x="30010" y="41265"/>
                                        <a:pt x="27172" y="37514"/>
                                      </a:cubicBezTo>
                                      <a:cubicBezTo>
                                        <a:pt x="25966" y="36013"/>
                                        <a:pt x="23910" y="34611"/>
                                        <a:pt x="20877" y="33175"/>
                                      </a:cubicBezTo>
                                      <a:cubicBezTo>
                                        <a:pt x="15658" y="30761"/>
                                        <a:pt x="12102" y="28869"/>
                                        <a:pt x="10341" y="27499"/>
                                      </a:cubicBezTo>
                                      <a:cubicBezTo>
                                        <a:pt x="8840" y="26423"/>
                                        <a:pt x="7633" y="25020"/>
                                        <a:pt x="6752" y="23389"/>
                                      </a:cubicBezTo>
                                      <a:cubicBezTo>
                                        <a:pt x="5970" y="21921"/>
                                        <a:pt x="5578" y="20290"/>
                                        <a:pt x="5611" y="18659"/>
                                      </a:cubicBezTo>
                                      <a:cubicBezTo>
                                        <a:pt x="5545" y="15952"/>
                                        <a:pt x="6655" y="13375"/>
                                        <a:pt x="8612" y="11581"/>
                                      </a:cubicBezTo>
                                      <a:cubicBezTo>
                                        <a:pt x="10699" y="9526"/>
                                        <a:pt x="13276" y="8482"/>
                                        <a:pt x="16506" y="8319"/>
                                      </a:cubicBezTo>
                                      <a:cubicBezTo>
                                        <a:pt x="17811" y="8254"/>
                                        <a:pt x="18854" y="7177"/>
                                        <a:pt x="18854" y="5872"/>
                                      </a:cubicBezTo>
                                      <a:lnTo>
                                        <a:pt x="18854" y="5285"/>
                                      </a:lnTo>
                                      <a:cubicBezTo>
                                        <a:pt x="18854" y="5057"/>
                                        <a:pt x="19017" y="4894"/>
                                        <a:pt x="19213" y="4894"/>
                                      </a:cubicBezTo>
                                      <a:close/>
                                      <a:moveTo>
                                        <a:pt x="19213" y="1"/>
                                      </a:moveTo>
                                      <a:cubicBezTo>
                                        <a:pt x="16930" y="1"/>
                                        <a:pt x="14940" y="1469"/>
                                        <a:pt x="14222" y="3622"/>
                                      </a:cubicBezTo>
                                      <a:cubicBezTo>
                                        <a:pt x="10797" y="4111"/>
                                        <a:pt x="7666" y="5677"/>
                                        <a:pt x="5187" y="8058"/>
                                      </a:cubicBezTo>
                                      <a:cubicBezTo>
                                        <a:pt x="2283" y="10798"/>
                                        <a:pt x="652" y="14647"/>
                                        <a:pt x="718" y="18659"/>
                                      </a:cubicBezTo>
                                      <a:cubicBezTo>
                                        <a:pt x="685" y="21073"/>
                                        <a:pt x="1272" y="23455"/>
                                        <a:pt x="2381" y="25607"/>
                                      </a:cubicBezTo>
                                      <a:cubicBezTo>
                                        <a:pt x="3588" y="27891"/>
                                        <a:pt x="5285" y="29848"/>
                                        <a:pt x="7372" y="31381"/>
                                      </a:cubicBezTo>
                                      <a:cubicBezTo>
                                        <a:pt x="9427" y="32980"/>
                                        <a:pt x="13179" y="35035"/>
                                        <a:pt x="18822" y="37644"/>
                                      </a:cubicBezTo>
                                      <a:cubicBezTo>
                                        <a:pt x="21823" y="39014"/>
                                        <a:pt x="22932" y="40058"/>
                                        <a:pt x="23291" y="40515"/>
                                      </a:cubicBezTo>
                                      <a:cubicBezTo>
                                        <a:pt x="23878" y="41265"/>
                                        <a:pt x="24171" y="42211"/>
                                        <a:pt x="24171" y="43157"/>
                                      </a:cubicBezTo>
                                      <a:cubicBezTo>
                                        <a:pt x="24171" y="44364"/>
                                        <a:pt x="23649" y="45473"/>
                                        <a:pt x="22769" y="46256"/>
                                      </a:cubicBezTo>
                                      <a:cubicBezTo>
                                        <a:pt x="21888" y="47137"/>
                                        <a:pt x="20681" y="47626"/>
                                        <a:pt x="19442" y="47658"/>
                                      </a:cubicBezTo>
                                      <a:lnTo>
                                        <a:pt x="19376" y="47658"/>
                                      </a:lnTo>
                                      <a:cubicBezTo>
                                        <a:pt x="16962" y="47658"/>
                                        <a:pt x="14353" y="46484"/>
                                        <a:pt x="11645" y="44233"/>
                                      </a:cubicBezTo>
                                      <a:cubicBezTo>
                                        <a:pt x="10412" y="43198"/>
                                        <a:pt x="8901" y="42688"/>
                                        <a:pt x="7395" y="42688"/>
                                      </a:cubicBezTo>
                                      <a:cubicBezTo>
                                        <a:pt x="5676" y="42688"/>
                                        <a:pt x="3962" y="43353"/>
                                        <a:pt x="2675" y="44657"/>
                                      </a:cubicBezTo>
                                      <a:lnTo>
                                        <a:pt x="1957" y="45408"/>
                                      </a:lnTo>
                                      <a:cubicBezTo>
                                        <a:pt x="685" y="46712"/>
                                        <a:pt x="0" y="48507"/>
                                        <a:pt x="98" y="50333"/>
                                      </a:cubicBezTo>
                                      <a:cubicBezTo>
                                        <a:pt x="196" y="52160"/>
                                        <a:pt x="1044" y="53856"/>
                                        <a:pt x="2414" y="54998"/>
                                      </a:cubicBezTo>
                                      <a:cubicBezTo>
                                        <a:pt x="4012" y="56368"/>
                                        <a:pt x="5774" y="57575"/>
                                        <a:pt x="7601" y="58586"/>
                                      </a:cubicBezTo>
                                      <a:cubicBezTo>
                                        <a:pt x="9590" y="59663"/>
                                        <a:pt x="11743" y="60413"/>
                                        <a:pt x="13961" y="60804"/>
                                      </a:cubicBezTo>
                                      <a:lnTo>
                                        <a:pt x="13961" y="64392"/>
                                      </a:lnTo>
                                      <a:cubicBezTo>
                                        <a:pt x="13961" y="67524"/>
                                        <a:pt x="16473" y="70068"/>
                                        <a:pt x="19605" y="70068"/>
                                      </a:cubicBezTo>
                                      <a:cubicBezTo>
                                        <a:pt x="22736" y="70068"/>
                                        <a:pt x="25248" y="67524"/>
                                        <a:pt x="25280" y="64392"/>
                                      </a:cubicBezTo>
                                      <a:lnTo>
                                        <a:pt x="25280" y="60413"/>
                                      </a:lnTo>
                                      <a:cubicBezTo>
                                        <a:pt x="27890" y="59728"/>
                                        <a:pt x="29945" y="58749"/>
                                        <a:pt x="31576" y="57542"/>
                                      </a:cubicBezTo>
                                      <a:cubicBezTo>
                                        <a:pt x="33631" y="55944"/>
                                        <a:pt x="35295" y="53856"/>
                                        <a:pt x="36436" y="51475"/>
                                      </a:cubicBezTo>
                                      <a:cubicBezTo>
                                        <a:pt x="37676" y="48931"/>
                                        <a:pt x="38296" y="46093"/>
                                        <a:pt x="38263" y="43255"/>
                                      </a:cubicBezTo>
                                      <a:cubicBezTo>
                                        <a:pt x="38296" y="40482"/>
                                        <a:pt x="37709" y="37742"/>
                                        <a:pt x="36534" y="35230"/>
                                      </a:cubicBezTo>
                                      <a:cubicBezTo>
                                        <a:pt x="35360" y="32816"/>
                                        <a:pt x="33664" y="30696"/>
                                        <a:pt x="31543" y="29065"/>
                                      </a:cubicBezTo>
                                      <a:cubicBezTo>
                                        <a:pt x="29488" y="27434"/>
                                        <a:pt x="25900" y="25542"/>
                                        <a:pt x="20583" y="23357"/>
                                      </a:cubicBezTo>
                                      <a:cubicBezTo>
                                        <a:pt x="17289" y="22019"/>
                                        <a:pt x="16180" y="21106"/>
                                        <a:pt x="15788" y="20682"/>
                                      </a:cubicBezTo>
                                      <a:cubicBezTo>
                                        <a:pt x="15755" y="20682"/>
                                        <a:pt x="15755" y="20649"/>
                                        <a:pt x="15755" y="20649"/>
                                      </a:cubicBezTo>
                                      <a:cubicBezTo>
                                        <a:pt x="15397" y="20290"/>
                                        <a:pt x="14973" y="19768"/>
                                        <a:pt x="14973" y="19279"/>
                                      </a:cubicBezTo>
                                      <a:cubicBezTo>
                                        <a:pt x="14973" y="19083"/>
                                        <a:pt x="14973" y="18627"/>
                                        <a:pt x="15755" y="17974"/>
                                      </a:cubicBezTo>
                                      <a:cubicBezTo>
                                        <a:pt x="16437" y="17441"/>
                                        <a:pt x="17280" y="17150"/>
                                        <a:pt x="18113" y="17150"/>
                                      </a:cubicBezTo>
                                      <a:cubicBezTo>
                                        <a:pt x="18197" y="17150"/>
                                        <a:pt x="18281" y="17153"/>
                                        <a:pt x="18365" y="17159"/>
                                      </a:cubicBezTo>
                                      <a:cubicBezTo>
                                        <a:pt x="19931" y="17159"/>
                                        <a:pt x="21529" y="17779"/>
                                        <a:pt x="23225" y="19018"/>
                                      </a:cubicBezTo>
                                      <a:cubicBezTo>
                                        <a:pt x="24393" y="19890"/>
                                        <a:pt x="25776" y="20320"/>
                                        <a:pt x="27154" y="20320"/>
                                      </a:cubicBezTo>
                                      <a:cubicBezTo>
                                        <a:pt x="28816" y="20320"/>
                                        <a:pt x="30473" y="19694"/>
                                        <a:pt x="31739" y="18464"/>
                                      </a:cubicBezTo>
                                      <a:lnTo>
                                        <a:pt x="32457" y="17746"/>
                                      </a:lnTo>
                                      <a:cubicBezTo>
                                        <a:pt x="35295" y="14973"/>
                                        <a:pt x="35034" y="10309"/>
                                        <a:pt x="31902" y="7862"/>
                                      </a:cubicBezTo>
                                      <a:cubicBezTo>
                                        <a:pt x="31185" y="7275"/>
                                        <a:pt x="30434" y="6786"/>
                                        <a:pt x="29652" y="6329"/>
                                      </a:cubicBezTo>
                                      <a:cubicBezTo>
                                        <a:pt x="28249" y="5514"/>
                                        <a:pt x="26748" y="4894"/>
                                        <a:pt x="25183" y="4437"/>
                                      </a:cubicBezTo>
                                      <a:cubicBezTo>
                                        <a:pt x="24791" y="1893"/>
                                        <a:pt x="22573" y="1"/>
                                        <a:pt x="1999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418866" name="Google Shape;2693;p35"/>
                              <wps:cNvSpPr/>
                              <wps:spPr>
                                <a:xfrm>
                                  <a:off x="1164525" y="4225900"/>
                                  <a:ext cx="747825" cy="720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13" h="28804" extrusionOk="0">
                                      <a:moveTo>
                                        <a:pt x="15528" y="4893"/>
                                      </a:moveTo>
                                      <a:cubicBezTo>
                                        <a:pt x="20779" y="4893"/>
                                        <a:pt x="25020" y="9166"/>
                                        <a:pt x="25020" y="14418"/>
                                      </a:cubicBezTo>
                                      <a:cubicBezTo>
                                        <a:pt x="25020" y="20138"/>
                                        <a:pt x="20340" y="23929"/>
                                        <a:pt x="15455" y="23929"/>
                                      </a:cubicBezTo>
                                      <a:cubicBezTo>
                                        <a:pt x="13124" y="23929"/>
                                        <a:pt x="10747" y="23066"/>
                                        <a:pt x="8808" y="21138"/>
                                      </a:cubicBezTo>
                                      <a:cubicBezTo>
                                        <a:pt x="2806" y="15136"/>
                                        <a:pt x="7046" y="4893"/>
                                        <a:pt x="15528" y="4893"/>
                                      </a:cubicBezTo>
                                      <a:close/>
                                      <a:moveTo>
                                        <a:pt x="15521" y="0"/>
                                      </a:moveTo>
                                      <a:cubicBezTo>
                                        <a:pt x="11776" y="0"/>
                                        <a:pt x="8097" y="1472"/>
                                        <a:pt x="5350" y="4241"/>
                                      </a:cubicBezTo>
                                      <a:cubicBezTo>
                                        <a:pt x="1240" y="8351"/>
                                        <a:pt x="1" y="14549"/>
                                        <a:pt x="2219" y="19931"/>
                                      </a:cubicBezTo>
                                      <a:cubicBezTo>
                                        <a:pt x="4437" y="25313"/>
                                        <a:pt x="9689" y="28804"/>
                                        <a:pt x="15528" y="28804"/>
                                      </a:cubicBezTo>
                                      <a:cubicBezTo>
                                        <a:pt x="23487" y="28804"/>
                                        <a:pt x="29913" y="22345"/>
                                        <a:pt x="29913" y="14418"/>
                                      </a:cubicBezTo>
                                      <a:cubicBezTo>
                                        <a:pt x="29913" y="8579"/>
                                        <a:pt x="26423" y="3327"/>
                                        <a:pt x="21040" y="1109"/>
                                      </a:cubicBezTo>
                                      <a:cubicBezTo>
                                        <a:pt x="19255" y="363"/>
                                        <a:pt x="17380" y="0"/>
                                        <a:pt x="1552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3451037" name="Google Shape;2694;p35"/>
                              <wps:cNvSpPr/>
                              <wps:spPr>
                                <a:xfrm>
                                  <a:off x="1256675" y="164675"/>
                                  <a:ext cx="517050" cy="4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682" h="17715" extrusionOk="0">
                                      <a:moveTo>
                                        <a:pt x="11842" y="4895"/>
                                      </a:moveTo>
                                      <a:cubicBezTo>
                                        <a:pt x="14027" y="4895"/>
                                        <a:pt x="15789" y="6689"/>
                                        <a:pt x="15789" y="8875"/>
                                      </a:cubicBezTo>
                                      <a:cubicBezTo>
                                        <a:pt x="15789" y="11253"/>
                                        <a:pt x="13856" y="12829"/>
                                        <a:pt x="11827" y="12829"/>
                                      </a:cubicBezTo>
                                      <a:cubicBezTo>
                                        <a:pt x="10851" y="12829"/>
                                        <a:pt x="9852" y="12464"/>
                                        <a:pt x="9036" y="11648"/>
                                      </a:cubicBezTo>
                                      <a:cubicBezTo>
                                        <a:pt x="6557" y="9168"/>
                                        <a:pt x="8319" y="4895"/>
                                        <a:pt x="11842" y="4895"/>
                                      </a:cubicBezTo>
                                      <a:close/>
                                      <a:moveTo>
                                        <a:pt x="11774" y="0"/>
                                      </a:moveTo>
                                      <a:cubicBezTo>
                                        <a:pt x="9600" y="0"/>
                                        <a:pt x="7383" y="808"/>
                                        <a:pt x="5579" y="2612"/>
                                      </a:cubicBezTo>
                                      <a:cubicBezTo>
                                        <a:pt x="1" y="8190"/>
                                        <a:pt x="3948" y="17715"/>
                                        <a:pt x="11842" y="17715"/>
                                      </a:cubicBezTo>
                                      <a:cubicBezTo>
                                        <a:pt x="16735" y="17715"/>
                                        <a:pt x="20682" y="13735"/>
                                        <a:pt x="20682" y="8875"/>
                                      </a:cubicBezTo>
                                      <a:cubicBezTo>
                                        <a:pt x="20682" y="3534"/>
                                        <a:pt x="16322" y="0"/>
                                        <a:pt x="117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7A54D80C" id="Google Shape;2681;p35" o:spid="_x0000_s1026" style="position:absolute;margin-left:63pt;margin-top:168.85pt;width:73.15pt;height:126.15pt;rotation:-2493321fd;z-index:251658240;mso-width-relative:margin;mso-height-relative:margin" coordsize="30198,51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">
                      <v:shape id="Google Shape;2682;p35" o:spid="_x0000_s1027" style="position:absolute;left:1467;top:611;width:28119;height:49950;visibility:visible;mso-wrap-style:square;v-text-anchor:middle" coordsize="112475,199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" path="m20062,1c8939,1,1,8938,1,20062r,159641c1,190827,8939,199797,20062,199797r72351,c103536,199797,112474,190827,112474,179703r,-159641c112474,8938,103536,1,92413,1l20062,1xe" fillcolor="#6f9c73" stroked="f">
                        <v:path arrowok="t" o:extrusionok="f"/>
                      </v:shape>
                      <v:shape id="Google Shape;2683;p35" o:spid="_x0000_s1028" style="position:absolute;left:3539;top:7331;width:23976;height:33941;visibility:visible;mso-wrap-style:square;v-text-anchor:middle" coordsize="95903,13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" path="m7699,c3458,,,3458,,7699l,128066v,4273,3458,7698,7699,7698l88204,135764v4241,,7699,-3425,7699,-7698l95903,7699c95903,3458,92445,,88204,l7699,xe" fillcolor="#98c281" stroked="f">
                        <v:path arrowok="t" o:extrusionok="f"/>
                      </v:shape>
                      <v:shape id="Google Shape;2684;p35" o:spid="_x0000_s1029" style="position:absolute;left:11237;top:17435;width:8465;height:16294;visibility:visible;mso-wrap-style:square;v-text-anchor:middle" coordsize="33860,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" path="m17191,c15625,,14386,1272,14386,2838r,587c10569,3621,7405,4926,4894,7372,2447,9656,1077,12853,1142,16212v-32,2023,457,4045,1403,5839c3589,24009,5057,25705,6818,27010v1925,1467,5578,3457,10993,5969c20486,34186,22280,35393,23226,36567v2088,2773,1761,6655,-783,9003c21106,46908,19311,47625,17420,47658v-3034,,-6166,-1337,-9362,-4012c7281,42991,6334,42670,5389,42670v-1080,,-2157,419,-2975,1237l1697,44657c1,46353,131,49126,1958,50692v1500,1239,3099,2348,4795,3294c9134,55226,11711,56009,14386,56237r,5708c14386,63740,15821,65175,17583,65175v1794,,3229,-1435,3229,-3230l20812,56041v3164,-652,5578,-1631,7274,-2903c29848,51768,31250,49974,32196,47952v1077,-2219,1631,-4665,1599,-7144c33860,38427,33338,36013,32294,33860,31283,31772,29815,29945,27988,28510,26129,27042,22671,25248,17615,23160,14777,21986,12885,20910,11939,19898v-946,-1011,-1435,-2022,-1435,-3066c10537,15593,11157,14418,12135,13668v1136,-921,2531,-1408,3942,-1408c16166,12260,16254,12262,16343,12265v2088,,4175,783,6296,2316c23379,15144,24253,15418,25125,15418v1049,,2094,-397,2896,-1163l28706,13570v1794,-1761,1631,-4697,-326,-6230c27760,6850,27108,6394,26423,6002,24661,5024,22769,4306,20812,3882r,-1044c20812,1272,19540,,17974,r-783,xe" fillcolor="#b8d8a6" stroked="f">
                        <v:path arrowok="t" o:extrusionok="f"/>
                      </v:shape>
                      <v:shape id="Google Shape;2685;p35" o:spid="_x0000_s1030" style="position:absolute;left:12542;top:42870;width:5970;height:5978;visibility:visible;mso-wrap-style:square;v-text-anchor:middle" coordsize="23879,2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" path="m11940,1c5350,1,1,5350,1,11972v,6589,5349,11939,11939,11939c18529,23911,23878,18561,23878,11972,23878,5350,18529,1,11940,1xe" fillcolor="#98c281" stroked="f">
                        <v:path arrowok="t" o:extrusionok="f"/>
                      </v:shape>
                      <v:shape id="Google Shape;2686;p35" o:spid="_x0000_s1031" style="position:absolute;left:13928;top:2258;width:3197;height:3206;visibility:visible;mso-wrap-style:square;v-text-anchor:middle" coordsize="12788,12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" path="m6394,1c2871,1,,2871,,6427v,3523,2871,6393,6394,6393c9917,12820,12787,9950,12787,6427,12787,2871,9917,1,6394,1xe" fillcolor="#30693e" stroked="f">
                        <v:path arrowok="t" o:extrusionok="f"/>
                      </v:shape>
                      <v:shape id="Google Shape;2687;p35" o:spid="_x0000_s1032" style="position:absolute;top:676;width:14426;height:49885;visibility:visible;mso-wrap-style:square;v-text-anchor:middle" coordsize="57705,199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" path="m22508,1r,c12885,1697,5872,10047,5872,19801r,159641c5872,190533,14842,199504,25933,199536r31772,c13211,143136,,68209,22508,1xe" fillcolor="#30693e" stroked="f">
                        <v:path arrowok="t" o:extrusionok="f"/>
                      </v:shape>
                      <v:shape id="Google Shape;2688;p35" o:spid="_x0000_s1033" style="position:absolute;left:3539;top:25565;width:4983;height:15707;visibility:visible;mso-wrap-style:square;v-text-anchor:middle" coordsize="19932,6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" path="m,l,55128v,4240,3458,7698,7699,7698l19931,62826c10047,43059,3328,21856,,xe" fillcolor="#6f9c73" stroked="f">
                        <v:path arrowok="t" o:extrusionok="f"/>
                      </v:shape>
                      <v:shape id="Google Shape;2689;p35" o:spid="_x0000_s1034" style="position:absolute;left:856;width:29342;height:51172;visibility:visible;mso-wrap-style:square;v-text-anchor:middle" coordsize="117367,20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" path="m22508,c10080,,,10080,,22508l,51539v,1338,1077,2447,2447,2447c3784,53986,4893,52877,4893,51539r,-29031c4893,12787,12787,4893,22508,4893r72351,c104580,4893,112474,12787,112474,22508r,159641c112474,191870,104580,199764,94859,199797r-72351,c12787,199764,4893,191870,4893,182149r,-108428c4893,72384,3784,71274,2447,71274,1077,71274,,72384,,73721l,182149v,12429,10080,22508,22508,22541l94859,204690v12428,-33,22508,-10112,22508,-22541l117367,22508c117367,10080,107287,,94859,l22508,xe" fillcolor="#fbfdd8" stroked="f">
                        <v:path arrowok="t" o:extrusionok="f"/>
                      </v:shape>
                      <v:shape id="Google Shape;2690;p35" o:spid="_x0000_s1035" style="position:absolute;left:856;top:14507;width:1223;height:2292;visibility:visible;mso-wrap-style:square;v-text-anchor:middle" coordsize="4894,9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" path="m2447,1c1077,1,,1110,,2447l,6720c,8091,1077,9167,2447,9167v1337,,2446,-1076,2446,-2447l4893,2447c4893,1110,3784,1,2447,1xe" fillcolor="#fbfdd8" stroked="f">
                        <v:path arrowok="t" o:extrusionok="f"/>
                      </v:shape>
                      <v:shape id="Google Shape;2691;p35" o:spid="_x0000_s1036" style="position:absolute;left:2927;top:6719;width:25199;height:35165;visibility:visible;mso-wrap-style:square;v-text-anchor:middle" coordsize="100797,140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" path="m90651,4894v2871,,5220,2348,5252,5252l95903,130513v-32,2903,-2381,5252,-5252,5252l10146,135765v-2871,,-5220,-2349,-5252,-5252l4894,10146c4926,7242,7275,4894,10146,4894r80505,xm10146,1c4568,33,33,4568,1,10146r,120367c33,136124,4568,140658,10146,140658r80505,c96229,140658,100764,136124,100796,130513r,-120367c100764,4568,96229,33,90651,1l10146,1xe" fillcolor="#fbfdd8" stroked="f">
                        <v:path arrowok="t" o:extrusionok="f"/>
                      </v:shape>
                      <v:shape id="Google Shape;2692;p35" o:spid="_x0000_s1037" style="position:absolute;left:11237;top:16823;width:9574;height:17517;visibility:visible;mso-wrap-style:square;v-text-anchor:middle" coordsize="38296,7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" path="m19996,4894v196,,392,163,392,391l20388,6329v,1109,750,2120,1859,2381c23976,9069,25672,9689,27205,10537v587,359,1142,750,1696,1174c29684,12331,29782,13538,29032,14256r-718,685c27998,15257,27579,15412,27152,15412v-367,,-739,-115,-1056,-341c23584,13212,20975,12266,18365,12266v-2316,,-4273,652,-5774,1957c10536,15985,10080,17942,10080,19279v,1664,717,3262,2120,4730c13407,25314,15462,26553,18691,27858v6035,2512,8645,4110,9819,5024c30043,34089,31283,35622,32131,37351v848,1859,1272,3881,1239,5904c33403,45375,32946,47430,32033,49322v-783,1696,-1957,3164,-3425,4306c27238,54704,25117,55520,22312,56107v-1142,228,-1924,1240,-1924,2381l20388,64392v,522,-384,783,-767,783c19238,65175,18854,64914,18854,64392r,-5708c18854,57444,17908,56401,16669,56270v-2316,-228,-4600,-881,-6687,-1957c8416,53432,6916,52421,5545,51247v-326,-294,-554,-718,-554,-1175c4958,49616,5121,49159,5448,48800r750,-750c6491,47724,6948,47561,7372,47561v424,,816,130,1142,391c12135,51018,15788,52551,19376,52551r98,c21986,52519,24367,51540,26194,49779v3392,-3230,3816,-8514,978,-12265c25966,36013,23910,34611,20877,33175,15658,30761,12102,28869,10341,27499,8840,26423,7633,25020,6752,23389,5970,21921,5578,20290,5611,18659v-66,-2707,1044,-5284,3001,-7078c10699,9526,13276,8482,16506,8319v1305,-65,2348,-1142,2348,-2447l18854,5285v,-228,163,-391,359,-391l19996,4894xm19213,1v-2283,,-4273,1468,-4991,3621c10797,4111,7666,5677,5187,8058,2283,10798,652,14647,718,18659v-33,2414,554,4796,1663,6948c3588,27891,5285,29848,7372,31381v2055,1599,5807,3654,11450,6263c21823,39014,22932,40058,23291,40515v587,750,880,1696,880,2642c24171,44364,23649,45473,22769,46256v-881,881,-2088,1370,-3327,1402l19376,47658v-2414,,-5023,-1174,-7731,-3425c10412,43198,8901,42688,7395,42688v-1719,,-3433,665,-4720,1969l1957,45408c685,46712,,48507,98,50333v98,1827,946,3523,2316,4665c4012,56368,5774,57575,7601,58586v1989,1077,4142,1827,6360,2218l13961,64392v,3132,2512,5676,5644,5676c22736,70068,25248,67524,25280,64392r,-3979c27890,59728,29945,58749,31576,57542v2055,-1598,3719,-3686,4860,-6067c37676,48931,38296,46093,38263,43255v33,-2773,-554,-5513,-1729,-8025c35360,32816,33664,30696,31543,29065,29488,27434,25900,25542,20583,23357,17289,22019,16180,21106,15788,20682v-33,,-33,-33,-33,-33c15397,20290,14973,19768,14973,19279v,-196,,-652,782,-1305c16437,17441,17280,17150,18113,17150v84,,168,3,252,9c19931,17159,21529,17779,23225,19018v1168,872,2551,1302,3929,1302c28816,20320,30473,19694,31739,18464r718,-718c35295,14973,35034,10309,31902,7862,31185,7275,30434,6786,29652,6329,28249,5514,26748,4894,25183,4437,24791,1893,22573,1,19996,1r-783,xe" fillcolor="#fbfdd8" stroked="f">
                        <v:path arrowok="t" o:extrusionok="f"/>
                      </v:shape>
                      <v:shape id="Google Shape;2693;p35" o:spid="_x0000_s1038" style="position:absolute;left:11645;top:42259;width:7478;height:7201;visibility:visible;mso-wrap-style:square;v-text-anchor:middle" coordsize="29913,2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" path="m15528,4893v5251,,9492,4273,9492,9525c25020,20138,20340,23929,15455,23929v-2331,,-4708,-863,-6647,-2791c2806,15136,7046,4893,15528,4893xm15521,c11776,,8097,1472,5350,4241,1240,8351,1,14549,2219,19931v2218,5382,7470,8873,13309,8873c23487,28804,29913,22345,29913,14418,29913,8579,26423,3327,21040,1109,19255,363,17380,,15521,xe" fillcolor="#fbfdd8" stroked="f">
                        <v:path arrowok="t" o:extrusionok="f"/>
                      </v:shape>
                      <v:shape id="Google Shape;2694;p35" o:spid="_x0000_s1039" style="position:absolute;left:12566;top:1646;width:5171;height:4429;visibility:visible;mso-wrap-style:square;v-text-anchor:middle" coordsize="20682,1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" path="m11842,4895v2185,,3947,1794,3947,3980c15789,11253,13856,12829,11827,12829v-976,,-1975,-365,-2791,-1181c6557,9168,8319,4895,11842,4895xm11774,c9600,,7383,808,5579,2612,1,8190,3948,17715,11842,17715v4893,,8840,-3980,8840,-8840c20682,3534,16322,,11774,xe" fillcolor="#fbfdd8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lang w:val="bg-BG"/>
              </w:rPr>
              <w:t xml:space="preserve">В наши времена виждаме как животът ни става все по зависим от технологиите. Те са навлезли във всяка една индустрия известна </w:t>
            </w:r>
            <w:r w:rsidR="0042732D">
              <w:rPr>
                <w:lang w:val="bg-BG"/>
              </w:rPr>
              <w:t>на човика.</w:t>
            </w:r>
            <w:r w:rsidRPr="001A4FE5">
              <w:rPr>
                <w:b/>
                <w:bCs/>
                <w:color w:val="1A3A22"/>
                <w:sz w:val="40"/>
                <w:szCs w:val="40"/>
                <w:lang w:val="bg-BG"/>
              </w:rPr>
              <w:t>ТОВА Е БЪДЕЩЕТО!</w:t>
            </w:r>
          </w:p>
        </w:tc>
        <w:tc>
          <w:tcPr>
            <w:tcW w:w="637" w:type="dxa"/>
            <w:vMerge w:val="restart"/>
          </w:tcPr>
          <w:p w14:paraId="45E578B3" w14:textId="0FD5812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 w:val="restart"/>
          </w:tcPr>
          <w:p w14:paraId="0F544A31" w14:textId="072E0935" w:rsidR="001E0365" w:rsidRPr="00D14E83" w:rsidRDefault="0077126C" w:rsidP="0077126C">
            <w:pPr>
              <w:pStyle w:val="Heading2Alternate"/>
              <w:jc w:val="center"/>
              <w:rPr>
                <w:b/>
                <w:bCs/>
                <w:color w:val="1A3A22"/>
                <w:lang w:val="bg-BG"/>
              </w:rPr>
            </w:pPr>
            <w:r w:rsidRPr="00D14E83">
              <w:rPr>
                <w:b/>
                <w:bCs/>
                <w:color w:val="1A3A22"/>
                <w:lang w:val="bg-BG"/>
              </w:rPr>
              <w:t>Контакти:</w:t>
            </w:r>
          </w:p>
          <w:p w14:paraId="46D82861" w14:textId="43F2F155" w:rsidR="007B2607" w:rsidRPr="00B92035" w:rsidRDefault="007B2607" w:rsidP="00B92035">
            <w:pPr>
              <w:jc w:val="center"/>
              <w:rPr>
                <w:lang w:val="bg-BG"/>
              </w:rPr>
            </w:pPr>
            <w:r>
              <w:rPr>
                <w:lang w:val="bg-BG"/>
              </w:rPr>
              <w:t>Мерт Елсенев: 0878728225</w:t>
            </w:r>
            <w:r w:rsidR="003F2FA3">
              <w:rPr>
                <w:lang w:val="bg-BG"/>
              </w:rPr>
              <w:t>,</w:t>
            </w:r>
            <w:r w:rsidR="002D09A3">
              <w:t xml:space="preserve"> mertelsenev10@gmail.com</w:t>
            </w:r>
          </w:p>
          <w:p w14:paraId="7873B821" w14:textId="5A21230B" w:rsidR="00FB0AB3" w:rsidRPr="00B92035" w:rsidRDefault="00FB0AB3" w:rsidP="0077126C">
            <w:pPr>
              <w:jc w:val="center"/>
            </w:pPr>
            <w:r>
              <w:rPr>
                <w:lang w:val="bg-BG"/>
              </w:rPr>
              <w:t>Велислав Дончев</w:t>
            </w:r>
            <w:r w:rsidR="003F2FA3">
              <w:rPr>
                <w:lang w:val="bg-BG"/>
              </w:rPr>
              <w:t xml:space="preserve">: </w:t>
            </w:r>
            <w:r w:rsidR="00594C8B">
              <w:t>087</w:t>
            </w:r>
            <w:r w:rsidR="00C65926">
              <w:t>8738484</w:t>
            </w:r>
            <w:r w:rsidR="00E36C52">
              <w:t>,  veli_don@abv.bg</w:t>
            </w:r>
            <w:bookmarkStart w:id="0" w:name="_GoBack"/>
            <w:bookmarkEnd w:id="0"/>
          </w:p>
          <w:p w14:paraId="10629481" w14:textId="652C23FF" w:rsidR="00C65926" w:rsidRPr="00594C8B" w:rsidRDefault="00E36C52" w:rsidP="00C30B13">
            <w:r w:rsidRPr="001A4FE5">
              <w:rPr>
                <w:noProof/>
                <w:lang w:val="bg-BG" w:eastAsia="bg-BG"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1C6B12D0" wp14:editId="0D8F3EB8">
                      <wp:simplePos x="0" y="0"/>
                      <wp:positionH relativeFrom="column">
                        <wp:posOffset>657522</wp:posOffset>
                      </wp:positionH>
                      <wp:positionV relativeFrom="paragraph">
                        <wp:posOffset>108630</wp:posOffset>
                      </wp:positionV>
                      <wp:extent cx="1319838" cy="1625541"/>
                      <wp:effectExtent l="113982" t="209868" r="108903" b="242252"/>
                      <wp:wrapNone/>
                      <wp:docPr id="2474" name="Google Shape;2474;p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6047121">
                                <a:off x="0" y="0"/>
                                <a:ext cx="1319838" cy="1625541"/>
                                <a:chOff x="209035" y="119228"/>
                                <a:chExt cx="1028925" cy="1544618"/>
                              </a:xfrm>
                            </wpg:grpSpPr>
                            <wps:wsp>
                              <wps:cNvPr id="1714279785" name="Google Shape;2475;p31"/>
                              <wps:cNvSpPr/>
                              <wps:spPr>
                                <a:xfrm rot="4346401">
                                  <a:off x="-48811" y="377074"/>
                                  <a:ext cx="1544618" cy="1028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34685" extrusionOk="0">
                                      <a:moveTo>
                                        <a:pt x="41343" y="1"/>
                                      </a:moveTo>
                                      <a:cubicBezTo>
                                        <a:pt x="29017" y="1"/>
                                        <a:pt x="18759" y="10551"/>
                                        <a:pt x="6419" y="10551"/>
                                      </a:cubicBezTo>
                                      <a:cubicBezTo>
                                        <a:pt x="4345" y="10551"/>
                                        <a:pt x="2212" y="10253"/>
                                        <a:pt x="1" y="9556"/>
                                      </a:cubicBezTo>
                                      <a:lnTo>
                                        <a:pt x="1" y="9556"/>
                                      </a:lnTo>
                                      <a:cubicBezTo>
                                        <a:pt x="1460" y="17581"/>
                                        <a:pt x="2888" y="25636"/>
                                        <a:pt x="4347" y="33691"/>
                                      </a:cubicBezTo>
                                      <a:cubicBezTo>
                                        <a:pt x="6555" y="34387"/>
                                        <a:pt x="8684" y="34685"/>
                                        <a:pt x="10756" y="34685"/>
                                      </a:cubicBezTo>
                                      <a:cubicBezTo>
                                        <a:pt x="23078" y="34685"/>
                                        <a:pt x="33337" y="24135"/>
                                        <a:pt x="45680" y="24135"/>
                                      </a:cubicBezTo>
                                      <a:cubicBezTo>
                                        <a:pt x="47745" y="24135"/>
                                        <a:pt x="49868" y="24430"/>
                                        <a:pt x="52068" y="25119"/>
                                      </a:cubicBezTo>
                                      <a:cubicBezTo>
                                        <a:pt x="50609" y="17064"/>
                                        <a:pt x="49181" y="9040"/>
                                        <a:pt x="47722" y="985"/>
                                      </a:cubicBezTo>
                                      <a:cubicBezTo>
                                        <a:pt x="45525" y="296"/>
                                        <a:pt x="43405" y="1"/>
                                        <a:pt x="4134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lt2"/>
                                </a:solidFill>
                                <a:ln w="76200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>
                                  <a:outerShdw dist="47625" dir="6480000" algn="bl" rotWithShape="0">
                                    <a:schemeClr val="dk1">
                                      <a:alpha val="23000"/>
                                    </a:schemeClr>
                                  </a:outerShdw>
                                </a:effectLst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652009189" name="Google Shape;2476;p31"/>
                              <wpg:cNvGrpSpPr/>
                              <wpg:grpSpPr>
                                <a:xfrm rot="4346401">
                                  <a:off x="-48811" y="377074"/>
                                  <a:ext cx="1544618" cy="1028925"/>
                                  <a:chOff x="-48811" y="377074"/>
                                  <a:chExt cx="1301725" cy="867125"/>
                                </a:xfrm>
                              </wpg:grpSpPr>
                              <wps:wsp>
                                <wps:cNvPr id="819753420" name="Google Shape;2477;p31"/>
                                <wps:cNvSpPr/>
                                <wps:spPr>
                                  <a:xfrm>
                                    <a:off x="-48811" y="377074"/>
                                    <a:ext cx="1301725" cy="8671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069" h="34685" extrusionOk="0">
                                        <a:moveTo>
                                          <a:pt x="41343" y="1"/>
                                        </a:moveTo>
                                        <a:cubicBezTo>
                                          <a:pt x="29017" y="1"/>
                                          <a:pt x="18759" y="10551"/>
                                          <a:pt x="6419" y="10551"/>
                                        </a:cubicBezTo>
                                        <a:cubicBezTo>
                                          <a:pt x="4345" y="10551"/>
                                          <a:pt x="2212" y="10253"/>
                                          <a:pt x="1" y="9556"/>
                                        </a:cubicBezTo>
                                        <a:lnTo>
                                          <a:pt x="1" y="9556"/>
                                        </a:lnTo>
                                        <a:cubicBezTo>
                                          <a:pt x="1460" y="17581"/>
                                          <a:pt x="2888" y="25636"/>
                                          <a:pt x="4347" y="33691"/>
                                        </a:cubicBezTo>
                                        <a:cubicBezTo>
                                          <a:pt x="6555" y="34387"/>
                                          <a:pt x="8684" y="34685"/>
                                          <a:pt x="10756" y="34685"/>
                                        </a:cubicBezTo>
                                        <a:cubicBezTo>
                                          <a:pt x="23078" y="34685"/>
                                          <a:pt x="33337" y="24135"/>
                                          <a:pt x="45680" y="24135"/>
                                        </a:cubicBezTo>
                                        <a:cubicBezTo>
                                          <a:pt x="47745" y="24135"/>
                                          <a:pt x="49868" y="24430"/>
                                          <a:pt x="52068" y="25119"/>
                                        </a:cubicBezTo>
                                        <a:cubicBezTo>
                                          <a:pt x="50609" y="17064"/>
                                          <a:pt x="49181" y="9040"/>
                                          <a:pt x="47722" y="985"/>
                                        </a:cubicBezTo>
                                        <a:cubicBezTo>
                                          <a:pt x="45525" y="296"/>
                                          <a:pt x="43405" y="1"/>
                                          <a:pt x="41343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0378555" name="Google Shape;2478;p31"/>
                                <wps:cNvSpPr/>
                                <wps:spPr>
                                  <a:xfrm>
                                    <a:off x="26414" y="424449"/>
                                    <a:ext cx="1153550" cy="77137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6142" h="30855" extrusionOk="0">
                                        <a:moveTo>
                                          <a:pt x="38888" y="1"/>
                                        </a:moveTo>
                                        <a:cubicBezTo>
                                          <a:pt x="26272" y="1"/>
                                          <a:pt x="16314" y="10800"/>
                                          <a:pt x="3682" y="10800"/>
                                        </a:cubicBezTo>
                                        <a:cubicBezTo>
                                          <a:pt x="2481" y="10800"/>
                                          <a:pt x="1255" y="10702"/>
                                          <a:pt x="1" y="10488"/>
                                        </a:cubicBezTo>
                                        <a:lnTo>
                                          <a:pt x="1" y="10488"/>
                                        </a:lnTo>
                                        <a:cubicBezTo>
                                          <a:pt x="1217" y="17175"/>
                                          <a:pt x="2402" y="23862"/>
                                          <a:pt x="3618" y="30549"/>
                                        </a:cubicBezTo>
                                        <a:cubicBezTo>
                                          <a:pt x="4859" y="30759"/>
                                          <a:pt x="6071" y="30855"/>
                                          <a:pt x="7260" y="30855"/>
                                        </a:cubicBezTo>
                                        <a:cubicBezTo>
                                          <a:pt x="19880" y="30855"/>
                                          <a:pt x="29823" y="20061"/>
                                          <a:pt x="42486" y="20061"/>
                                        </a:cubicBezTo>
                                        <a:cubicBezTo>
                                          <a:pt x="43679" y="20061"/>
                                          <a:pt x="44896" y="20157"/>
                                          <a:pt x="46142" y="20367"/>
                                        </a:cubicBezTo>
                                        <a:cubicBezTo>
                                          <a:pt x="44926" y="13680"/>
                                          <a:pt x="43710" y="6993"/>
                                          <a:pt x="42524" y="306"/>
                                        </a:cubicBezTo>
                                        <a:cubicBezTo>
                                          <a:pt x="41286" y="97"/>
                                          <a:pt x="40075" y="1"/>
                                          <a:pt x="3888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46339891" name="Google Shape;2479;p31"/>
                                <wps:cNvSpPr/>
                                <wps:spPr>
                                  <a:xfrm>
                                    <a:off x="375964" y="565499"/>
                                    <a:ext cx="466600" cy="485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8664" h="19416" extrusionOk="0">
                                        <a:moveTo>
                                          <a:pt x="11047" y="1"/>
                                        </a:moveTo>
                                        <a:cubicBezTo>
                                          <a:pt x="9947" y="1"/>
                                          <a:pt x="8804" y="266"/>
                                          <a:pt x="7691" y="834"/>
                                        </a:cubicBezTo>
                                        <a:cubicBezTo>
                                          <a:pt x="3223" y="3114"/>
                                          <a:pt x="1" y="8646"/>
                                          <a:pt x="852" y="13631"/>
                                        </a:cubicBezTo>
                                        <a:cubicBezTo>
                                          <a:pt x="1434" y="17192"/>
                                          <a:pt x="4244" y="19416"/>
                                          <a:pt x="7422" y="19416"/>
                                        </a:cubicBezTo>
                                        <a:cubicBezTo>
                                          <a:pt x="8557" y="19416"/>
                                          <a:pt x="9739" y="19132"/>
                                          <a:pt x="10883" y="18524"/>
                                        </a:cubicBezTo>
                                        <a:cubicBezTo>
                                          <a:pt x="15168" y="16214"/>
                                          <a:pt x="18664" y="10804"/>
                                          <a:pt x="17722" y="5789"/>
                                        </a:cubicBezTo>
                                        <a:cubicBezTo>
                                          <a:pt x="17066" y="2239"/>
                                          <a:pt x="14240" y="1"/>
                                          <a:pt x="11047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5503605" name="Google Shape;2480;p31"/>
                                <wps:cNvSpPr/>
                                <wps:spPr>
                                  <a:xfrm>
                                    <a:off x="499839" y="631174"/>
                                    <a:ext cx="218100" cy="3374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724" h="13497" extrusionOk="0">
                                        <a:moveTo>
                                          <a:pt x="3192" y="3982"/>
                                        </a:moveTo>
                                        <a:cubicBezTo>
                                          <a:pt x="3283" y="4742"/>
                                          <a:pt x="3374" y="5107"/>
                                          <a:pt x="3526" y="5897"/>
                                        </a:cubicBezTo>
                                        <a:cubicBezTo>
                                          <a:pt x="3357" y="5923"/>
                                          <a:pt x="3202" y="5938"/>
                                          <a:pt x="3064" y="5938"/>
                                        </a:cubicBezTo>
                                        <a:cubicBezTo>
                                          <a:pt x="2705" y="5938"/>
                                          <a:pt x="2459" y="5831"/>
                                          <a:pt x="2371" y="5502"/>
                                        </a:cubicBezTo>
                                        <a:cubicBezTo>
                                          <a:pt x="2310" y="5046"/>
                                          <a:pt x="2523" y="4499"/>
                                          <a:pt x="3192" y="3982"/>
                                        </a:cubicBezTo>
                                        <a:close/>
                                        <a:moveTo>
                                          <a:pt x="5717" y="7576"/>
                                        </a:moveTo>
                                        <a:cubicBezTo>
                                          <a:pt x="6076" y="7576"/>
                                          <a:pt x="6317" y="7712"/>
                                          <a:pt x="6383" y="8086"/>
                                        </a:cubicBezTo>
                                        <a:cubicBezTo>
                                          <a:pt x="6444" y="8542"/>
                                          <a:pt x="6231" y="9028"/>
                                          <a:pt x="5624" y="9514"/>
                                        </a:cubicBezTo>
                                        <a:cubicBezTo>
                                          <a:pt x="5472" y="8754"/>
                                          <a:pt x="5411" y="8390"/>
                                          <a:pt x="5259" y="7630"/>
                                        </a:cubicBezTo>
                                        <a:cubicBezTo>
                                          <a:pt x="5427" y="7596"/>
                                          <a:pt x="5581" y="7576"/>
                                          <a:pt x="5717" y="7576"/>
                                        </a:cubicBezTo>
                                        <a:close/>
                                        <a:moveTo>
                                          <a:pt x="3830" y="0"/>
                                        </a:moveTo>
                                        <a:cubicBezTo>
                                          <a:pt x="3344" y="244"/>
                                          <a:pt x="3070" y="396"/>
                                          <a:pt x="2523" y="669"/>
                                        </a:cubicBezTo>
                                        <a:cubicBezTo>
                                          <a:pt x="2645" y="1277"/>
                                          <a:pt x="2675" y="1581"/>
                                          <a:pt x="2797" y="2189"/>
                                        </a:cubicBezTo>
                                        <a:cubicBezTo>
                                          <a:pt x="1277" y="3101"/>
                                          <a:pt x="0" y="4803"/>
                                          <a:pt x="304" y="6657"/>
                                        </a:cubicBezTo>
                                        <a:cubicBezTo>
                                          <a:pt x="514" y="7876"/>
                                          <a:pt x="1260" y="8224"/>
                                          <a:pt x="2163" y="8224"/>
                                        </a:cubicBezTo>
                                        <a:cubicBezTo>
                                          <a:pt x="2700" y="8224"/>
                                          <a:pt x="3293" y="8100"/>
                                          <a:pt x="3861" y="7964"/>
                                        </a:cubicBezTo>
                                        <a:cubicBezTo>
                                          <a:pt x="4013" y="8876"/>
                                          <a:pt x="4134" y="9332"/>
                                          <a:pt x="4286" y="10244"/>
                                        </a:cubicBezTo>
                                        <a:cubicBezTo>
                                          <a:pt x="3636" y="10496"/>
                                          <a:pt x="2956" y="10631"/>
                                          <a:pt x="2348" y="10631"/>
                                        </a:cubicBezTo>
                                        <a:cubicBezTo>
                                          <a:pt x="2075" y="10631"/>
                                          <a:pt x="1816" y="10604"/>
                                          <a:pt x="1581" y="10548"/>
                                        </a:cubicBezTo>
                                        <a:cubicBezTo>
                                          <a:pt x="1429" y="11338"/>
                                          <a:pt x="1307" y="11763"/>
                                          <a:pt x="1155" y="12554"/>
                                        </a:cubicBezTo>
                                        <a:cubicBezTo>
                                          <a:pt x="1385" y="12611"/>
                                          <a:pt x="1649" y="12640"/>
                                          <a:pt x="1938" y="12640"/>
                                        </a:cubicBezTo>
                                        <a:cubicBezTo>
                                          <a:pt x="2722" y="12640"/>
                                          <a:pt x="3688" y="12429"/>
                                          <a:pt x="4620" y="12007"/>
                                        </a:cubicBezTo>
                                        <a:cubicBezTo>
                                          <a:pt x="4742" y="12584"/>
                                          <a:pt x="4772" y="12888"/>
                                          <a:pt x="4894" y="13496"/>
                                        </a:cubicBezTo>
                                        <a:cubicBezTo>
                                          <a:pt x="5380" y="13253"/>
                                          <a:pt x="5654" y="13131"/>
                                          <a:pt x="6171" y="12858"/>
                                        </a:cubicBezTo>
                                        <a:cubicBezTo>
                                          <a:pt x="6049" y="12219"/>
                                          <a:pt x="6019" y="11915"/>
                                          <a:pt x="5928" y="11308"/>
                                        </a:cubicBezTo>
                                        <a:cubicBezTo>
                                          <a:pt x="7447" y="10396"/>
                                          <a:pt x="8724" y="8724"/>
                                          <a:pt x="8390" y="6961"/>
                                        </a:cubicBezTo>
                                        <a:cubicBezTo>
                                          <a:pt x="8198" y="5772"/>
                                          <a:pt x="7449" y="5418"/>
                                          <a:pt x="6541" y="5418"/>
                                        </a:cubicBezTo>
                                        <a:cubicBezTo>
                                          <a:pt x="6010" y="5418"/>
                                          <a:pt x="5424" y="5539"/>
                                          <a:pt x="4864" y="5684"/>
                                        </a:cubicBezTo>
                                        <a:cubicBezTo>
                                          <a:pt x="4712" y="4712"/>
                                          <a:pt x="4590" y="4256"/>
                                          <a:pt x="4438" y="3314"/>
                                        </a:cubicBezTo>
                                        <a:cubicBezTo>
                                          <a:pt x="4976" y="3094"/>
                                          <a:pt x="5552" y="2992"/>
                                          <a:pt x="6137" y="2992"/>
                                        </a:cubicBezTo>
                                        <a:cubicBezTo>
                                          <a:pt x="6280" y="2992"/>
                                          <a:pt x="6423" y="2998"/>
                                          <a:pt x="6566" y="3010"/>
                                        </a:cubicBezTo>
                                        <a:cubicBezTo>
                                          <a:pt x="6718" y="2219"/>
                                          <a:pt x="6748" y="1794"/>
                                          <a:pt x="6900" y="1003"/>
                                        </a:cubicBezTo>
                                        <a:cubicBezTo>
                                          <a:pt x="6733" y="979"/>
                                          <a:pt x="6557" y="966"/>
                                          <a:pt x="6377" y="966"/>
                                        </a:cubicBezTo>
                                        <a:cubicBezTo>
                                          <a:pt x="5671" y="966"/>
                                          <a:pt x="4878" y="1151"/>
                                          <a:pt x="4104" y="1490"/>
                                        </a:cubicBezTo>
                                        <a:cubicBezTo>
                                          <a:pt x="3982" y="912"/>
                                          <a:pt x="3952" y="608"/>
                                          <a:pt x="383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90899285" name="Google Shape;2481;p31"/>
                                <wps:cNvSpPr/>
                                <wps:spPr>
                                  <a:xfrm>
                                    <a:off x="991568" y="415192"/>
                                    <a:ext cx="158250" cy="1395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80" extrusionOk="0">
                                        <a:moveTo>
                                          <a:pt x="2035" y="1"/>
                                        </a:moveTo>
                                        <a:cubicBezTo>
                                          <a:pt x="802" y="1"/>
                                          <a:pt x="0" y="1090"/>
                                          <a:pt x="212" y="2386"/>
                                        </a:cubicBezTo>
                                        <a:cubicBezTo>
                                          <a:pt x="516" y="3906"/>
                                          <a:pt x="2005" y="5152"/>
                                          <a:pt x="3616" y="5487"/>
                                        </a:cubicBezTo>
                                        <a:cubicBezTo>
                                          <a:pt x="3887" y="5549"/>
                                          <a:pt x="4147" y="5580"/>
                                          <a:pt x="4389" y="5580"/>
                                        </a:cubicBezTo>
                                        <a:cubicBezTo>
                                          <a:pt x="5559" y="5580"/>
                                          <a:pt x="6330" y="4872"/>
                                          <a:pt x="6078" y="3663"/>
                                        </a:cubicBezTo>
                                        <a:cubicBezTo>
                                          <a:pt x="5744" y="2052"/>
                                          <a:pt x="4285" y="471"/>
                                          <a:pt x="2613" y="76"/>
                                        </a:cubicBezTo>
                                        <a:cubicBezTo>
                                          <a:pt x="2412" y="25"/>
                                          <a:pt x="2219" y="1"/>
                                          <a:pt x="2035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99457190" name="Google Shape;2482;p31"/>
                                <wps:cNvSpPr/>
                                <wps:spPr>
                                  <a:xfrm>
                                    <a:off x="1054764" y="825606"/>
                                    <a:ext cx="158375" cy="1397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5" h="5589" extrusionOk="0">
                                        <a:moveTo>
                                          <a:pt x="2072" y="0"/>
                                        </a:moveTo>
                                        <a:cubicBezTo>
                                          <a:pt x="819" y="0"/>
                                          <a:pt x="1" y="1098"/>
                                          <a:pt x="214" y="2406"/>
                                        </a:cubicBezTo>
                                        <a:cubicBezTo>
                                          <a:pt x="518" y="3926"/>
                                          <a:pt x="2008" y="5172"/>
                                          <a:pt x="3619" y="5507"/>
                                        </a:cubicBezTo>
                                        <a:cubicBezTo>
                                          <a:pt x="3880" y="5562"/>
                                          <a:pt x="4131" y="5589"/>
                                          <a:pt x="4365" y="5589"/>
                                        </a:cubicBezTo>
                                        <a:cubicBezTo>
                                          <a:pt x="5550" y="5589"/>
                                          <a:pt x="6334" y="4901"/>
                                          <a:pt x="6081" y="3683"/>
                                        </a:cubicBezTo>
                                        <a:cubicBezTo>
                                          <a:pt x="5746" y="2011"/>
                                          <a:pt x="4257" y="461"/>
                                          <a:pt x="2615" y="66"/>
                                        </a:cubicBezTo>
                                        <a:cubicBezTo>
                                          <a:pt x="2427" y="21"/>
                                          <a:pt x="2246" y="0"/>
                                          <a:pt x="2072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15093538" name="Google Shape;2483;p31"/>
                                <wps:cNvSpPr/>
                                <wps:spPr>
                                  <a:xfrm>
                                    <a:off x="-24351" y="655310"/>
                                    <a:ext cx="159000" cy="1399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60" h="5598" extrusionOk="0">
                                        <a:moveTo>
                                          <a:pt x="2004" y="1"/>
                                        </a:moveTo>
                                        <a:cubicBezTo>
                                          <a:pt x="792" y="1"/>
                                          <a:pt x="0" y="707"/>
                                          <a:pt x="255" y="1905"/>
                                        </a:cubicBezTo>
                                        <a:cubicBezTo>
                                          <a:pt x="620" y="3576"/>
                                          <a:pt x="2048" y="5096"/>
                                          <a:pt x="3720" y="5522"/>
                                        </a:cubicBezTo>
                                        <a:cubicBezTo>
                                          <a:pt x="3925" y="5573"/>
                                          <a:pt x="4122" y="5597"/>
                                          <a:pt x="4308" y="5597"/>
                                        </a:cubicBezTo>
                                        <a:cubicBezTo>
                                          <a:pt x="5561" y="5597"/>
                                          <a:pt x="6359" y="4508"/>
                                          <a:pt x="6121" y="3212"/>
                                        </a:cubicBezTo>
                                        <a:cubicBezTo>
                                          <a:pt x="5848" y="1692"/>
                                          <a:pt x="4389" y="446"/>
                                          <a:pt x="2747" y="81"/>
                                        </a:cubicBezTo>
                                        <a:cubicBezTo>
                                          <a:pt x="2487" y="27"/>
                                          <a:pt x="2238" y="1"/>
                                          <a:pt x="2004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87485695" name="Google Shape;2484;p31"/>
                                <wps:cNvSpPr/>
                                <wps:spPr>
                                  <a:xfrm>
                                    <a:off x="56880" y="1085184"/>
                                    <a:ext cx="158250" cy="1399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97" extrusionOk="0">
                                        <a:moveTo>
                                          <a:pt x="1978" y="1"/>
                                        </a:moveTo>
                                        <a:cubicBezTo>
                                          <a:pt x="772" y="1"/>
                                          <a:pt x="0" y="711"/>
                                          <a:pt x="255" y="1935"/>
                                        </a:cubicBezTo>
                                        <a:cubicBezTo>
                                          <a:pt x="590" y="3607"/>
                                          <a:pt x="2049" y="5126"/>
                                          <a:pt x="3690" y="5521"/>
                                        </a:cubicBezTo>
                                        <a:cubicBezTo>
                                          <a:pt x="3895" y="5573"/>
                                          <a:pt x="4092" y="5597"/>
                                          <a:pt x="4278" y="5597"/>
                                        </a:cubicBezTo>
                                        <a:cubicBezTo>
                                          <a:pt x="5531" y="5597"/>
                                          <a:pt x="6329" y="4508"/>
                                          <a:pt x="6091" y="3211"/>
                                        </a:cubicBezTo>
                                        <a:cubicBezTo>
                                          <a:pt x="5787" y="1722"/>
                                          <a:pt x="4328" y="476"/>
                                          <a:pt x="2717" y="81"/>
                                        </a:cubicBezTo>
                                        <a:cubicBezTo>
                                          <a:pt x="2458" y="27"/>
                                          <a:pt x="2210" y="1"/>
                                          <a:pt x="197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2913EC12" id="Google Shape;2474;p31" o:spid="_x0000_s1026" style="position:absolute;margin-left:51.75pt;margin-top:8.55pt;width:103.9pt;height:128pt;rotation:-6065225fd;z-index:251657216;mso-width-relative:margin;mso-height-relative:margin" coordorigin="2090,1192" coordsize="10289,15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">
                      <v:shape id="Google Shape;2475;p31" o:spid="_x0000_s1027" style="position:absolute;left:-488;top:3770;width:15446;height:10289;rotation:4747429fd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" path="m41343,1c29017,1,18759,10551,6419,10551,4345,10551,2212,10253,1,9556r,c1460,17581,2888,25636,4347,33691v2208,696,4337,994,6409,994c23078,34685,33337,24135,45680,24135v2065,,4188,295,6388,984c50609,17064,49181,9040,47722,985,45525,296,43405,1,41343,1xe" fillcolor="#e2dfcc [3203]" strokecolor="#455f51 [3202]" strokeweight="6pt">
                        <v:stroke startarrowwidth="narrow" startarrowlength="short" endarrowwidth="narrow" endarrowlength="short"/>
                        <v:shadow on="t" color="black [3200]" opacity="15073f" origin="-.5,.5" offset="-.40881mm,1.2582mm"/>
                        <v:path arrowok="t" o:extrusionok="f"/>
                      </v:shape>
                      <v:group id="Google Shape;2476;p31" o:spid="_x0000_s1028" style="position:absolute;left:-488;top:3770;width:15446;height:10289;rotation:4747429fd" coordorigin="-488,3770" coordsize="13017,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">
                        <v:shape id="Google Shape;2477;p31" o:spid="_x0000_s1029" style="position:absolute;left:-488;top:3770;width:13017;height:8671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" path="m41343,1c29017,1,18759,10551,6419,10551,4345,10551,2212,10253,1,9556r,c1460,17581,2888,25636,4347,33691v2208,696,4337,994,6409,994c23078,34685,33337,24135,45680,24135v2065,,4188,295,6388,984c50609,17064,49181,9040,47722,985,45525,296,43405,1,41343,1xe" fillcolor="#b9d9a6" stroked="f">
                          <v:path arrowok="t" o:extrusionok="f"/>
                        </v:shape>
                        <v:shape id="Google Shape;2478;p31" o:spid="_x0000_s1030" style="position:absolute;left:264;top:4244;width:11535;height:7714;visibility:visible;mso-wrap-style:square;v-text-anchor:middle" coordsize="46142,3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" path="m38888,1c26272,1,16314,10800,3682,10800v-1201,,-2427,-98,-3681,-312l1,10488v1216,6687,2401,13374,3617,20061c4859,30759,6071,30855,7260,30855v12620,,22563,-10794,35226,-10794c43679,20061,44896,20157,46142,20367,44926,13680,43710,6993,42524,306,41286,97,40075,1,38888,1xe" fillcolor="#6ebe81" stroked="f">
                          <v:path arrowok="t" o:extrusionok="f"/>
                        </v:shape>
                        <v:shape id="Google Shape;2479;p31" o:spid="_x0000_s1031" style="position:absolute;left:3759;top:5654;width:4666;height:4854;visibility:visible;mso-wrap-style:square;v-text-anchor:middle" coordsize="18664,1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" path="m11047,1c9947,1,8804,266,7691,834,3223,3114,1,8646,852,13631v582,3561,3392,5785,6570,5785c8557,19416,9739,19132,10883,18524v4285,-2310,7781,-7720,6839,-12735c17066,2239,14240,1,11047,1xe" fillcolor="#b9d9a6" stroked="f">
                          <v:path arrowok="t" o:extrusionok="f"/>
                        </v:shape>
                        <v:shape id="Google Shape;2480;p31" o:spid="_x0000_s1032" style="position:absolute;left:4998;top:6311;width:2181;height:3374;visibility:visible;mso-wrap-style:square;v-text-anchor:middle" coordsize="8724,13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" path="m3192,3982v91,760,182,1125,334,1915c3357,5923,3202,5938,3064,5938v-359,,-605,-107,-693,-436c2310,5046,2523,4499,3192,3982xm5717,7576v359,,600,136,666,510c6444,8542,6231,9028,5624,9514,5472,8754,5411,8390,5259,7630v168,-34,322,-54,458,-54xm3830,c3344,244,3070,396,2523,669v122,608,152,912,274,1520c1277,3101,,4803,304,6657v210,1219,956,1567,1859,1567c2700,8224,3293,8100,3861,7964v152,912,273,1368,425,2280c3636,10496,2956,10631,2348,10631v-273,,-532,-27,-767,-83c1429,11338,1307,11763,1155,12554v230,57,494,86,783,86c2722,12640,3688,12429,4620,12007v122,577,152,881,274,1489c5380,13253,5654,13131,6171,12858v-122,-639,-152,-943,-243,-1550c7447,10396,8724,8724,8390,6961,8198,5772,7449,5418,6541,5418v-531,,-1117,121,-1677,266c4712,4712,4590,4256,4438,3314v538,-220,1114,-322,1699,-322c6280,2992,6423,2998,6566,3010v152,-791,182,-1216,334,-2007c6733,979,6557,966,6377,966v-706,,-1499,185,-2273,524c3982,912,3952,608,3830,xe" fillcolor="#6ebe81" stroked="f">
                          <v:path arrowok="t" o:extrusionok="f"/>
                        </v:shape>
                        <v:shape id="Google Shape;2481;p31" o:spid="_x0000_s1033" style="position:absolute;left:9915;top:4151;width:1583;height:1395;visibility:visible;mso-wrap-style:square;v-text-anchor:middle" coordsize="633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" path="m2035,1c802,1,,1090,212,2386,516,3906,2005,5152,3616,5487v271,62,531,93,773,93c5559,5580,6330,4872,6078,3663,5744,2052,4285,471,2613,76,2412,25,2219,1,2035,1xe" fillcolor="#e1f2d9" stroked="f">
                          <v:path arrowok="t" o:extrusionok="f"/>
                        </v:shape>
                        <v:shape id="Google Shape;2482;p31" o:spid="_x0000_s1034" style="position:absolute;left:10547;top:8256;width:1584;height:1397;visibility:visible;mso-wrap-style:square;v-text-anchor:middle" coordsize="6335,5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" path="m2072,c819,,1,1098,214,2406,518,3926,2008,5172,3619,5507v261,55,512,82,746,82c5550,5589,6334,4901,6081,3683,5746,2011,4257,461,2615,66,2427,21,2246,,2072,xe" fillcolor="#e1f2d9" stroked="f">
                          <v:path arrowok="t" o:extrusionok="f"/>
                        </v:shape>
                        <v:shape id="Google Shape;2483;p31" o:spid="_x0000_s1035" style="position:absolute;left:-243;top:6553;width:1589;height:1399;visibility:visible;mso-wrap-style:square;v-text-anchor:middle" coordsize="6360,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" path="m2004,1c792,1,,707,255,1905,620,3576,2048,5096,3720,5522v205,51,402,75,588,75c5561,5597,6359,4508,6121,3212,5848,1692,4389,446,2747,81,2487,27,2238,1,2004,1xe" fillcolor="#e1f2d9" stroked="f">
                          <v:path arrowok="t" o:extrusionok="f"/>
                        </v:shape>
                        <v:shape id="Google Shape;2484;p31" o:spid="_x0000_s1036" style="position:absolute;left:568;top:10851;width:1583;height:1400;visibility:visible;mso-wrap-style:square;v-text-anchor:middle" coordsize="6330,5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" path="m1978,1c772,1,,711,255,1935,590,3607,2049,5126,3690,5521v205,52,402,76,588,76c5531,5597,6329,4508,6091,3211,5787,1722,4328,476,2717,81,2458,27,2210,1,1978,1xe" fillcolor="#e1f2d9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  <w:p w14:paraId="62FFE36A" w14:textId="05FFF149" w:rsidR="001E0365" w:rsidRPr="00C30B13" w:rsidRDefault="001A4FE5" w:rsidP="00C30B13">
            <w:pPr>
              <w:rPr>
                <w:lang w:val="bg-BG"/>
              </w:rPr>
            </w:pPr>
            <w:r w:rsidRPr="001A4FE5">
              <w:rPr>
                <w:noProof/>
              </w:rPr>
              <w:t xml:space="preserve"> </w:t>
            </w:r>
          </w:p>
        </w:tc>
        <w:tc>
          <w:tcPr>
            <w:tcW w:w="498" w:type="dxa"/>
            <w:vMerge w:val="restart"/>
          </w:tcPr>
          <w:p w14:paraId="0DC44256" w14:textId="4332486C" w:rsidR="001E0365" w:rsidRDefault="001E0365" w:rsidP="00FF0E31"/>
        </w:tc>
        <w:tc>
          <w:tcPr>
            <w:tcW w:w="4247" w:type="dxa"/>
          </w:tcPr>
          <w:p w14:paraId="3D319524" w14:textId="2D66A466" w:rsidR="001E0365" w:rsidRPr="00F9063B" w:rsidRDefault="001E0365" w:rsidP="00FF0E31">
            <w:pPr>
              <w:pStyle w:val="Subtitle"/>
              <w:rPr>
                <w:sz w:val="16"/>
              </w:rPr>
            </w:pPr>
          </w:p>
        </w:tc>
      </w:tr>
      <w:tr w:rsidR="001E0365" w:rsidRPr="00DD7039" w14:paraId="7BA025C9" w14:textId="77777777" w:rsidTr="73DA9788">
        <w:trPr>
          <w:trHeight w:val="2691"/>
          <w:jc w:val="center"/>
        </w:trPr>
        <w:tc>
          <w:tcPr>
            <w:tcW w:w="4299" w:type="dxa"/>
            <w:vMerge/>
          </w:tcPr>
          <w:p w14:paraId="75196CE4" w14:textId="77777777" w:rsidR="001E0365" w:rsidRDefault="001E0365" w:rsidP="00FF0E31">
            <w:pPr>
              <w:pStyle w:val="BlockHeading"/>
            </w:pPr>
          </w:p>
        </w:tc>
        <w:tc>
          <w:tcPr>
            <w:tcW w:w="637" w:type="dxa"/>
            <w:vMerge/>
          </w:tcPr>
          <w:p w14:paraId="6B734B28" w14:textId="7777777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/>
          </w:tcPr>
          <w:p w14:paraId="41171FC3" w14:textId="77777777" w:rsidR="001E0365" w:rsidRDefault="001E0365" w:rsidP="00FF0E31">
            <w:pPr>
              <w:pStyle w:val="Heading2Alternate"/>
            </w:pPr>
          </w:p>
        </w:tc>
        <w:tc>
          <w:tcPr>
            <w:tcW w:w="498" w:type="dxa"/>
            <w:vMerge/>
          </w:tcPr>
          <w:p w14:paraId="2F2A5AC6" w14:textId="77777777" w:rsidR="001E0365" w:rsidRDefault="001E0365" w:rsidP="00FF0E31"/>
        </w:tc>
        <w:tc>
          <w:tcPr>
            <w:tcW w:w="4247" w:type="dxa"/>
          </w:tcPr>
          <w:p w14:paraId="06E93D18" w14:textId="2DE14F63" w:rsidR="001E0365" w:rsidRPr="00D14E83" w:rsidRDefault="00D35E8D" w:rsidP="73DA9788">
            <w:pPr>
              <w:pStyle w:val="Title"/>
              <w:rPr>
                <w:rStyle w:val="TitleChar"/>
                <w:rFonts w:ascii="Impact" w:hAnsi="Impact"/>
                <w:b/>
                <w:bCs/>
                <w:color w:val="1A3A22"/>
              </w:rPr>
            </w:pPr>
            <w:r w:rsidRPr="00D14E83">
              <w:rPr>
                <w:rFonts w:ascii="Impact" w:hAnsi="Impact"/>
                <w:b w:val="0"/>
                <w:color w:val="1A3A22"/>
              </w:rPr>
              <w:t>TimeWallet</w:t>
            </w:r>
          </w:p>
          <w:p w14:paraId="259770F9" w14:textId="6A9F7FC5" w:rsidR="00982AB1" w:rsidRPr="00982AB1" w:rsidRDefault="001B65B6" w:rsidP="001E0365">
            <w:r>
              <w:rPr>
                <w:lang w:val="bg-BG"/>
              </w:rPr>
              <w:t>Изцяло вашият</w:t>
            </w:r>
            <w:r w:rsidR="00C74756">
              <w:rPr>
                <w:lang w:val="bg-BG"/>
              </w:rPr>
              <w:t>,</w:t>
            </w:r>
            <w:r>
              <w:rPr>
                <w:lang w:val="bg-BG"/>
              </w:rPr>
              <w:t xml:space="preserve"> нов финансов органайзер!</w:t>
            </w:r>
          </w:p>
          <w:p w14:paraId="3CD9690E" w14:textId="33FC0D06" w:rsidR="00982AB1" w:rsidRPr="00982AB1" w:rsidRDefault="00982AB1" w:rsidP="00D14E83">
            <w:pPr>
              <w:jc w:val="right"/>
            </w:pPr>
            <w:r>
              <w:t xml:space="preserve">  </w:t>
            </w:r>
            <w:r w:rsidR="00D14E83">
              <w:rPr>
                <w:lang w:val="bg-BG"/>
              </w:rPr>
              <w:t xml:space="preserve">           </w:t>
            </w:r>
          </w:p>
        </w:tc>
      </w:tr>
    </w:tbl>
    <w:p w14:paraId="49D678D8" w14:textId="2C275C4D" w:rsidR="00F33C34" w:rsidRPr="00A73965" w:rsidRDefault="00F33C34" w:rsidP="00A73965">
      <w:pPr>
        <w:tabs>
          <w:tab w:val="left" w:pos="10428"/>
        </w:tabs>
        <w:rPr>
          <w:lang w:val="bg-BG"/>
        </w:rPr>
      </w:pPr>
    </w:p>
    <w:p w14:paraId="43E6D4CE" w14:textId="33ABD3EA" w:rsidR="00F33C34" w:rsidRDefault="0070530E"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11D438" wp14:editId="65B4BFFE">
                <wp:simplePos x="0" y="0"/>
                <wp:positionH relativeFrom="page">
                  <wp:posOffset>6748145</wp:posOffset>
                </wp:positionH>
                <wp:positionV relativeFrom="paragraph">
                  <wp:posOffset>5080</wp:posOffset>
                </wp:positionV>
                <wp:extent cx="3220085" cy="4046855"/>
                <wp:effectExtent l="0" t="0" r="0" b="0"/>
                <wp:wrapNone/>
                <wp:docPr id="180570802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085" cy="404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F22AFA" w14:textId="6F4F87A4" w:rsidR="00C74756" w:rsidRPr="00C74756" w:rsidRDefault="00C74756" w:rsidP="00C74756">
                            <w:pPr>
                              <w:spacing w:after="20" w:line="240" w:lineRule="auto"/>
                              <w:jc w:val="center"/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</w:pP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 xml:space="preserve">Началото на 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дигитализ</w:t>
                            </w:r>
                            <w:r w:rsid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а</w:t>
                            </w:r>
                            <w:r w:rsidR="00E23F2C" w:rsidRPr="00E23F2C">
                              <w:rPr>
                                <w:rFonts w:ascii="Impact" w:hAnsi="Impact"/>
                                <w:color w:val="1A3A22"/>
                                <w:sz w:val="82"/>
                                <w:szCs w:val="82"/>
                              </w:rPr>
                              <w:t>-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>цията е</w:t>
                            </w:r>
                            <w:r w:rsidRPr="00C74756"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  <w:t xml:space="preserve"> </w:t>
                            </w:r>
                            <w:r w:rsidRPr="0042732D">
                              <w:rPr>
                                <w:rFonts w:ascii="Impact" w:hAnsi="Impact"/>
                                <w:b/>
                                <w:bCs/>
                                <w:color w:val="1A3A22"/>
                                <w:sz w:val="150"/>
                                <w:szCs w:val="150"/>
                                <w:lang w:val="bg-BG"/>
                              </w:rPr>
                              <w:t>ФАКТ!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011D43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5" type="#_x0000_t202" style="position:absolute;margin-left:531.35pt;margin-top:.4pt;width:253.55pt;height:318.6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jkGgIAADQEAAAOAAAAZHJzL2Uyb0RvYy54bWysU02P2jAQvVfqf7B8LwksUBo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" filled="f" stroked="f" strokeweight=".5pt">
                <v:textbox>
                  <w:txbxContent>
                    <w:p w14:paraId="76F22AFA" w14:textId="6F4F87A4" w:rsidR="00C74756" w:rsidRPr="00C74756" w:rsidRDefault="00C74756" w:rsidP="00C74756">
                      <w:pPr>
                        <w:spacing w:after="20" w:line="240" w:lineRule="auto"/>
                        <w:jc w:val="center"/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</w:pP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 xml:space="preserve">Началото на 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дигитализ</w:t>
                      </w:r>
                      <w:r w:rsid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а</w:t>
                      </w:r>
                      <w:r w:rsidR="00E23F2C" w:rsidRPr="00E23F2C">
                        <w:rPr>
                          <w:rFonts w:ascii="Impact" w:hAnsi="Impact"/>
                          <w:color w:val="1A3A22"/>
                          <w:sz w:val="82"/>
                          <w:szCs w:val="82"/>
                        </w:rPr>
                        <w:t>-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>цията е</w:t>
                      </w:r>
                      <w:r w:rsidRPr="00C74756"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  <w:t xml:space="preserve"> </w:t>
                      </w:r>
                      <w:r w:rsidRPr="0042732D">
                        <w:rPr>
                          <w:rFonts w:ascii="Impact" w:hAnsi="Impact"/>
                          <w:b/>
                          <w:bCs/>
                          <w:color w:val="1A3A22"/>
                          <w:sz w:val="150"/>
                          <w:szCs w:val="150"/>
                          <w:lang w:val="bg-BG"/>
                        </w:rPr>
                        <w:t>ФАКТ!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3965" w:rsidRPr="00C74756">
        <w:rPr>
          <w:noProof/>
          <w:lang w:val="bg-BG" w:eastAsia="bg-BG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6BDCCB4" wp14:editId="7994E9AF">
                <wp:simplePos x="0" y="0"/>
                <wp:positionH relativeFrom="column">
                  <wp:posOffset>4162829</wp:posOffset>
                </wp:positionH>
                <wp:positionV relativeFrom="paragraph">
                  <wp:posOffset>6381069</wp:posOffset>
                </wp:positionV>
                <wp:extent cx="1572491" cy="1212273"/>
                <wp:effectExtent l="0" t="0" r="8890" b="6985"/>
                <wp:wrapNone/>
                <wp:docPr id="3661" name="Google Shape;3661;p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2491" cy="1212273"/>
                          <a:chOff x="0" y="0"/>
                          <a:chExt cx="5198000" cy="3945625"/>
                        </a:xfrm>
                      </wpg:grpSpPr>
                      <wps:wsp>
                        <wps:cNvPr id="1711640369" name="Google Shape;3662;p48"/>
                        <wps:cNvSpPr/>
                        <wps:spPr>
                          <a:xfrm>
                            <a:off x="1890298" y="61378"/>
                            <a:ext cx="3247350" cy="38043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894" h="152173" extrusionOk="0">
                                <a:moveTo>
                                  <a:pt x="53659" y="0"/>
                                </a:moveTo>
                                <a:cubicBezTo>
                                  <a:pt x="34917" y="0"/>
                                  <a:pt x="16865" y="6945"/>
                                  <a:pt x="2937" y="19507"/>
                                </a:cubicBezTo>
                                <a:lnTo>
                                  <a:pt x="22965" y="36665"/>
                                </a:lnTo>
                                <a:cubicBezTo>
                                  <a:pt x="27728" y="40743"/>
                                  <a:pt x="24825" y="48539"/>
                                  <a:pt x="18562" y="48539"/>
                                </a:cubicBezTo>
                                <a:lnTo>
                                  <a:pt x="1" y="48539"/>
                                </a:lnTo>
                                <a:lnTo>
                                  <a:pt x="1" y="129893"/>
                                </a:lnTo>
                                <a:cubicBezTo>
                                  <a:pt x="14227" y="144151"/>
                                  <a:pt x="33521" y="152172"/>
                                  <a:pt x="53668" y="152172"/>
                                </a:cubicBezTo>
                                <a:cubicBezTo>
                                  <a:pt x="53709" y="152172"/>
                                  <a:pt x="53750" y="152172"/>
                                  <a:pt x="53791" y="152172"/>
                                </a:cubicBezTo>
                                <a:cubicBezTo>
                                  <a:pt x="95805" y="152172"/>
                                  <a:pt x="129893" y="118117"/>
                                  <a:pt x="129893" y="76103"/>
                                </a:cubicBezTo>
                                <a:cubicBezTo>
                                  <a:pt x="129893" y="34056"/>
                                  <a:pt x="95805" y="1"/>
                                  <a:pt x="53791" y="1"/>
                                </a:cubicBezTo>
                                <a:cubicBezTo>
                                  <a:pt x="53747" y="1"/>
                                  <a:pt x="53703" y="0"/>
                                  <a:pt x="536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59509484" name="Google Shape;3663;p48"/>
                        <wps:cNvSpPr/>
                        <wps:spPr>
                          <a:xfrm>
                            <a:off x="1890300" y="518050"/>
                            <a:ext cx="2790675" cy="289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27" h="115639" extrusionOk="0">
                                <a:moveTo>
                                  <a:pt x="53791" y="1"/>
                                </a:moveTo>
                                <a:cubicBezTo>
                                  <a:pt x="40352" y="1"/>
                                  <a:pt x="27336" y="4665"/>
                                  <a:pt x="16996" y="13244"/>
                                </a:cubicBezTo>
                                <a:lnTo>
                                  <a:pt x="22965" y="18398"/>
                                </a:lnTo>
                                <a:cubicBezTo>
                                  <a:pt x="27728" y="22476"/>
                                  <a:pt x="24825" y="30272"/>
                                  <a:pt x="18562" y="30272"/>
                                </a:cubicBezTo>
                                <a:lnTo>
                                  <a:pt x="2969" y="30272"/>
                                </a:lnTo>
                                <a:cubicBezTo>
                                  <a:pt x="1860" y="32327"/>
                                  <a:pt x="849" y="34447"/>
                                  <a:pt x="1" y="36600"/>
                                </a:cubicBezTo>
                                <a:lnTo>
                                  <a:pt x="1" y="79039"/>
                                </a:lnTo>
                                <a:cubicBezTo>
                                  <a:pt x="8743" y="101122"/>
                                  <a:pt x="30044" y="115606"/>
                                  <a:pt x="53791" y="115638"/>
                                </a:cubicBezTo>
                                <a:cubicBezTo>
                                  <a:pt x="85693" y="115638"/>
                                  <a:pt x="111626" y="89705"/>
                                  <a:pt x="111626" y="57836"/>
                                </a:cubicBezTo>
                                <a:cubicBezTo>
                                  <a:pt x="111626" y="25934"/>
                                  <a:pt x="85693" y="1"/>
                                  <a:pt x="5379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9377141" name="Google Shape;3664;p48"/>
                        <wps:cNvSpPr/>
                        <wps:spPr>
                          <a:xfrm>
                            <a:off x="2869725" y="1269125"/>
                            <a:ext cx="718475" cy="138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39" h="55553" extrusionOk="0">
                                <a:moveTo>
                                  <a:pt x="14875" y="1"/>
                                </a:moveTo>
                                <a:cubicBezTo>
                                  <a:pt x="13342" y="1"/>
                                  <a:pt x="12135" y="1208"/>
                                  <a:pt x="12135" y="2741"/>
                                </a:cubicBezTo>
                                <a:lnTo>
                                  <a:pt x="12135" y="2904"/>
                                </a:lnTo>
                                <a:cubicBezTo>
                                  <a:pt x="8873" y="3067"/>
                                  <a:pt x="6166" y="4176"/>
                                  <a:pt x="4045" y="6264"/>
                                </a:cubicBezTo>
                                <a:cubicBezTo>
                                  <a:pt x="1958" y="8221"/>
                                  <a:pt x="783" y="10961"/>
                                  <a:pt x="816" y="13799"/>
                                </a:cubicBezTo>
                                <a:cubicBezTo>
                                  <a:pt x="816" y="15528"/>
                                  <a:pt x="1240" y="17257"/>
                                  <a:pt x="2023" y="18790"/>
                                </a:cubicBezTo>
                                <a:cubicBezTo>
                                  <a:pt x="2936" y="20453"/>
                                  <a:pt x="4176" y="21889"/>
                                  <a:pt x="5709" y="23030"/>
                                </a:cubicBezTo>
                                <a:cubicBezTo>
                                  <a:pt x="7340" y="24270"/>
                                  <a:pt x="10439" y="25966"/>
                                  <a:pt x="15071" y="28086"/>
                                </a:cubicBezTo>
                                <a:cubicBezTo>
                                  <a:pt x="17354" y="29163"/>
                                  <a:pt x="18887" y="30174"/>
                                  <a:pt x="19670" y="31185"/>
                                </a:cubicBezTo>
                                <a:cubicBezTo>
                                  <a:pt x="21464" y="33534"/>
                                  <a:pt x="21171" y="36828"/>
                                  <a:pt x="19018" y="38851"/>
                                </a:cubicBezTo>
                                <a:cubicBezTo>
                                  <a:pt x="17871" y="39965"/>
                                  <a:pt x="16321" y="40614"/>
                                  <a:pt x="14731" y="40614"/>
                                </a:cubicBezTo>
                                <a:cubicBezTo>
                                  <a:pt x="14692" y="40614"/>
                                  <a:pt x="14653" y="40613"/>
                                  <a:pt x="14614" y="40612"/>
                                </a:cubicBezTo>
                                <a:cubicBezTo>
                                  <a:pt x="12135" y="40612"/>
                                  <a:pt x="9591" y="39536"/>
                                  <a:pt x="6981" y="37416"/>
                                </a:cubicBezTo>
                                <a:cubicBezTo>
                                  <a:pt x="6243" y="36813"/>
                                  <a:pt x="5352" y="36517"/>
                                  <a:pt x="4468" y="36517"/>
                                </a:cubicBezTo>
                                <a:cubicBezTo>
                                  <a:pt x="3438" y="36517"/>
                                  <a:pt x="2419" y="36919"/>
                                  <a:pt x="1664" y="37709"/>
                                </a:cubicBezTo>
                                <a:cubicBezTo>
                                  <a:pt x="0" y="39405"/>
                                  <a:pt x="196" y="42145"/>
                                  <a:pt x="2023" y="43613"/>
                                </a:cubicBezTo>
                                <a:cubicBezTo>
                                  <a:pt x="3164" y="44527"/>
                                  <a:pt x="4371" y="45342"/>
                                  <a:pt x="5644" y="46027"/>
                                </a:cubicBezTo>
                                <a:cubicBezTo>
                                  <a:pt x="7666" y="47104"/>
                                  <a:pt x="9852" y="47756"/>
                                  <a:pt x="12135" y="47952"/>
                                </a:cubicBezTo>
                                <a:lnTo>
                                  <a:pt x="12135" y="52845"/>
                                </a:lnTo>
                                <a:cubicBezTo>
                                  <a:pt x="12135" y="54345"/>
                                  <a:pt x="13342" y="55552"/>
                                  <a:pt x="14875" y="55552"/>
                                </a:cubicBezTo>
                                <a:cubicBezTo>
                                  <a:pt x="16376" y="55552"/>
                                  <a:pt x="17615" y="54345"/>
                                  <a:pt x="17615" y="52845"/>
                                </a:cubicBezTo>
                                <a:lnTo>
                                  <a:pt x="17615" y="47789"/>
                                </a:lnTo>
                                <a:cubicBezTo>
                                  <a:pt x="20323" y="47234"/>
                                  <a:pt x="22378" y="46386"/>
                                  <a:pt x="23813" y="45310"/>
                                </a:cubicBezTo>
                                <a:cubicBezTo>
                                  <a:pt x="25313" y="44135"/>
                                  <a:pt x="26520" y="42635"/>
                                  <a:pt x="27336" y="40873"/>
                                </a:cubicBezTo>
                                <a:cubicBezTo>
                                  <a:pt x="28249" y="38981"/>
                                  <a:pt x="28738" y="36894"/>
                                  <a:pt x="28706" y="34806"/>
                                </a:cubicBezTo>
                                <a:cubicBezTo>
                                  <a:pt x="28738" y="32751"/>
                                  <a:pt x="28282" y="30729"/>
                                  <a:pt x="27434" y="28869"/>
                                </a:cubicBezTo>
                                <a:cubicBezTo>
                                  <a:pt x="26553" y="27075"/>
                                  <a:pt x="25313" y="25542"/>
                                  <a:pt x="23748" y="24302"/>
                                </a:cubicBezTo>
                                <a:cubicBezTo>
                                  <a:pt x="22149" y="23063"/>
                                  <a:pt x="19213" y="21530"/>
                                  <a:pt x="14908" y="19736"/>
                                </a:cubicBezTo>
                                <a:cubicBezTo>
                                  <a:pt x="12461" y="18757"/>
                                  <a:pt x="10863" y="17811"/>
                                  <a:pt x="10047" y="16930"/>
                                </a:cubicBezTo>
                                <a:cubicBezTo>
                                  <a:pt x="9232" y="16082"/>
                                  <a:pt x="8840" y="15234"/>
                                  <a:pt x="8840" y="14353"/>
                                </a:cubicBezTo>
                                <a:cubicBezTo>
                                  <a:pt x="8873" y="13277"/>
                                  <a:pt x="9362" y="12266"/>
                                  <a:pt x="10210" y="11613"/>
                                </a:cubicBezTo>
                                <a:cubicBezTo>
                                  <a:pt x="11184" y="10853"/>
                                  <a:pt x="12357" y="10432"/>
                                  <a:pt x="13569" y="10432"/>
                                </a:cubicBezTo>
                                <a:cubicBezTo>
                                  <a:pt x="13656" y="10432"/>
                                  <a:pt x="13744" y="10435"/>
                                  <a:pt x="13831" y="10439"/>
                                </a:cubicBezTo>
                                <a:cubicBezTo>
                                  <a:pt x="15527" y="10439"/>
                                  <a:pt x="17224" y="11059"/>
                                  <a:pt x="18953" y="12266"/>
                                </a:cubicBezTo>
                                <a:cubicBezTo>
                                  <a:pt x="19651" y="12760"/>
                                  <a:pt x="20460" y="13002"/>
                                  <a:pt x="21263" y="13002"/>
                                </a:cubicBezTo>
                                <a:cubicBezTo>
                                  <a:pt x="22261" y="13002"/>
                                  <a:pt x="23250" y="12630"/>
                                  <a:pt x="24009" y="11907"/>
                                </a:cubicBezTo>
                                <a:cubicBezTo>
                                  <a:pt x="25737" y="10178"/>
                                  <a:pt x="25542" y="7307"/>
                                  <a:pt x="23585" y="5872"/>
                                </a:cubicBezTo>
                                <a:cubicBezTo>
                                  <a:pt x="23193" y="5579"/>
                                  <a:pt x="22802" y="5318"/>
                                  <a:pt x="22410" y="5089"/>
                                </a:cubicBezTo>
                                <a:cubicBezTo>
                                  <a:pt x="20910" y="4274"/>
                                  <a:pt x="19279" y="3654"/>
                                  <a:pt x="17615" y="3295"/>
                                </a:cubicBezTo>
                                <a:lnTo>
                                  <a:pt x="17615" y="2741"/>
                                </a:lnTo>
                                <a:cubicBezTo>
                                  <a:pt x="17615" y="1208"/>
                                  <a:pt x="16376" y="1"/>
                                  <a:pt x="14875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EBE8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5490422" name="Google Shape;3665;p48"/>
                        <wps:cNvSpPr/>
                        <wps:spPr>
                          <a:xfrm>
                            <a:off x="82350" y="61775"/>
                            <a:ext cx="2501150" cy="382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046" h="152907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2925"/>
                                  <a:pt x="37709" y="152907"/>
                                  <a:pt x="50040" y="152907"/>
                                </a:cubicBezTo>
                                <a:cubicBezTo>
                                  <a:pt x="62337" y="152907"/>
                                  <a:pt x="72319" y="142925"/>
                                  <a:pt x="72319" y="130595"/>
                                </a:cubicBezTo>
                                <a:lnTo>
                                  <a:pt x="72319" y="48523"/>
                                </a:lnTo>
                                <a:lnTo>
                                  <a:pt x="90880" y="48523"/>
                                </a:lnTo>
                                <a:cubicBezTo>
                                  <a:pt x="97143" y="48523"/>
                                  <a:pt x="100046" y="40727"/>
                                  <a:pt x="95283" y="36649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9268606" name="Google Shape;3666;p48"/>
                        <wps:cNvSpPr/>
                        <wps:spPr>
                          <a:xfrm>
                            <a:off x="82350" y="61775"/>
                            <a:ext cx="1610625" cy="382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25" h="152941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3578"/>
                                  <a:pt x="38378" y="152941"/>
                                  <a:pt x="50060" y="152941"/>
                                </a:cubicBezTo>
                                <a:cubicBezTo>
                                  <a:pt x="53581" y="152941"/>
                                  <a:pt x="57196" y="152090"/>
                                  <a:pt x="60641" y="150232"/>
                                </a:cubicBezTo>
                                <a:cubicBezTo>
                                  <a:pt x="53628" y="129322"/>
                                  <a:pt x="50072" y="107434"/>
                                  <a:pt x="50105" y="85416"/>
                                </a:cubicBezTo>
                                <a:cubicBezTo>
                                  <a:pt x="50072" y="59646"/>
                                  <a:pt x="54933" y="34138"/>
                                  <a:pt x="64425" y="10195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34431259" name="Google Shape;3667;p48"/>
                        <wps:cNvSpPr/>
                        <wps:spPr>
                          <a:xfrm>
                            <a:off x="1829150" y="225"/>
                            <a:ext cx="3368850" cy="392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54" h="157066" extrusionOk="0">
                                <a:moveTo>
                                  <a:pt x="56237" y="4893"/>
                                </a:moveTo>
                                <a:cubicBezTo>
                                  <a:pt x="96849" y="4893"/>
                                  <a:pt x="129893" y="37937"/>
                                  <a:pt x="129893" y="78549"/>
                                </a:cubicBezTo>
                                <a:cubicBezTo>
                                  <a:pt x="129893" y="119128"/>
                                  <a:pt x="96849" y="152172"/>
                                  <a:pt x="56237" y="152172"/>
                                </a:cubicBezTo>
                                <a:cubicBezTo>
                                  <a:pt x="56154" y="152172"/>
                                  <a:pt x="56072" y="152172"/>
                                  <a:pt x="55989" y="152172"/>
                                </a:cubicBezTo>
                                <a:cubicBezTo>
                                  <a:pt x="36897" y="152172"/>
                                  <a:pt x="18535" y="144677"/>
                                  <a:pt x="4893" y="131328"/>
                                </a:cubicBezTo>
                                <a:lnTo>
                                  <a:pt x="4893" y="53431"/>
                                </a:lnTo>
                                <a:lnTo>
                                  <a:pt x="21008" y="53431"/>
                                </a:lnTo>
                                <a:cubicBezTo>
                                  <a:pt x="24857" y="53431"/>
                                  <a:pt x="28314" y="51018"/>
                                  <a:pt x="29652" y="47429"/>
                                </a:cubicBezTo>
                                <a:cubicBezTo>
                                  <a:pt x="30989" y="43809"/>
                                  <a:pt x="29913" y="39764"/>
                                  <a:pt x="27010" y="37252"/>
                                </a:cubicBezTo>
                                <a:lnTo>
                                  <a:pt x="9134" y="21921"/>
                                </a:lnTo>
                                <a:cubicBezTo>
                                  <a:pt x="22345" y="10895"/>
                                  <a:pt x="39014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36861" y="0"/>
                                  <a:pt x="18170" y="7144"/>
                                  <a:pt x="3752" y="20127"/>
                                </a:cubicBezTo>
                                <a:cubicBezTo>
                                  <a:pt x="2643" y="21105"/>
                                  <a:pt x="2675" y="22834"/>
                                  <a:pt x="3784" y="23780"/>
                                </a:cubicBezTo>
                                <a:lnTo>
                                  <a:pt x="23813" y="40971"/>
                                </a:lnTo>
                                <a:cubicBezTo>
                                  <a:pt x="26847" y="43548"/>
                                  <a:pt x="25020" y="48538"/>
                                  <a:pt x="21008" y="48538"/>
                                </a:cubicBezTo>
                                <a:lnTo>
                                  <a:pt x="2447" y="48538"/>
                                </a:lnTo>
                                <a:cubicBezTo>
                                  <a:pt x="1109" y="48538"/>
                                  <a:pt x="0" y="49615"/>
                                  <a:pt x="0" y="50985"/>
                                </a:cubicBezTo>
                                <a:lnTo>
                                  <a:pt x="0" y="132339"/>
                                </a:lnTo>
                                <a:cubicBezTo>
                                  <a:pt x="0" y="132991"/>
                                  <a:pt x="261" y="133611"/>
                                  <a:pt x="718" y="134068"/>
                                </a:cubicBezTo>
                                <a:cubicBezTo>
                                  <a:pt x="15340" y="148787"/>
                                  <a:pt x="35237" y="157065"/>
                                  <a:pt x="55993" y="157065"/>
                                </a:cubicBezTo>
                                <a:cubicBezTo>
                                  <a:pt x="56074" y="157065"/>
                                  <a:pt x="56156" y="157065"/>
                                  <a:pt x="56237" y="157065"/>
                                </a:cubicBezTo>
                                <a:cubicBezTo>
                                  <a:pt x="99524" y="157065"/>
                                  <a:pt x="134753" y="121835"/>
                                  <a:pt x="134753" y="78549"/>
                                </a:cubicBezTo>
                                <a:cubicBezTo>
                                  <a:pt x="134753" y="35230"/>
                                  <a:pt x="99556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1356425" name="Google Shape;3668;p48"/>
                        <wps:cNvSpPr/>
                        <wps:spPr>
                          <a:xfrm>
                            <a:off x="1829150" y="456900"/>
                            <a:ext cx="2912975" cy="30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19" h="120531" extrusionOk="0">
                                <a:moveTo>
                                  <a:pt x="56237" y="4893"/>
                                </a:moveTo>
                                <a:cubicBezTo>
                                  <a:pt x="86769" y="4893"/>
                                  <a:pt x="111626" y="29750"/>
                                  <a:pt x="111626" y="60282"/>
                                </a:cubicBezTo>
                                <a:cubicBezTo>
                                  <a:pt x="111626" y="90814"/>
                                  <a:pt x="86769" y="115638"/>
                                  <a:pt x="56237" y="115638"/>
                                </a:cubicBezTo>
                                <a:cubicBezTo>
                                  <a:pt x="56183" y="115638"/>
                                  <a:pt x="56130" y="115638"/>
                                  <a:pt x="56076" y="115638"/>
                                </a:cubicBezTo>
                                <a:cubicBezTo>
                                  <a:pt x="33535" y="115638"/>
                                  <a:pt x="13289" y="101953"/>
                                  <a:pt x="4893" y="81028"/>
                                </a:cubicBezTo>
                                <a:lnTo>
                                  <a:pt x="4893" y="39536"/>
                                </a:lnTo>
                                <a:cubicBezTo>
                                  <a:pt x="5481" y="38035"/>
                                  <a:pt x="6166" y="36600"/>
                                  <a:pt x="6883" y="35164"/>
                                </a:cubicBezTo>
                                <a:lnTo>
                                  <a:pt x="21008" y="35164"/>
                                </a:lnTo>
                                <a:cubicBezTo>
                                  <a:pt x="24857" y="35164"/>
                                  <a:pt x="28314" y="32751"/>
                                  <a:pt x="29652" y="29162"/>
                                </a:cubicBezTo>
                                <a:cubicBezTo>
                                  <a:pt x="30989" y="25542"/>
                                  <a:pt x="29913" y="21497"/>
                                  <a:pt x="27010" y="18985"/>
                                </a:cubicBezTo>
                                <a:lnTo>
                                  <a:pt x="23291" y="15788"/>
                                </a:lnTo>
                                <a:cubicBezTo>
                                  <a:pt x="32816" y="8710"/>
                                  <a:pt x="44363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42243" y="0"/>
                                  <a:pt x="28673" y="4893"/>
                                  <a:pt x="17876" y="13831"/>
                                </a:cubicBezTo>
                                <a:cubicBezTo>
                                  <a:pt x="16702" y="14777"/>
                                  <a:pt x="16669" y="16571"/>
                                  <a:pt x="17843" y="17550"/>
                                </a:cubicBezTo>
                                <a:lnTo>
                                  <a:pt x="23813" y="22704"/>
                                </a:lnTo>
                                <a:cubicBezTo>
                                  <a:pt x="26847" y="25281"/>
                                  <a:pt x="25020" y="30271"/>
                                  <a:pt x="21008" y="30271"/>
                                </a:cubicBezTo>
                                <a:lnTo>
                                  <a:pt x="5415" y="30271"/>
                                </a:lnTo>
                                <a:cubicBezTo>
                                  <a:pt x="4502" y="30271"/>
                                  <a:pt x="3686" y="30761"/>
                                  <a:pt x="3262" y="31544"/>
                                </a:cubicBezTo>
                                <a:cubicBezTo>
                                  <a:pt x="2088" y="33697"/>
                                  <a:pt x="1077" y="35882"/>
                                  <a:pt x="164" y="38165"/>
                                </a:cubicBezTo>
                                <a:cubicBezTo>
                                  <a:pt x="66" y="38426"/>
                                  <a:pt x="0" y="38753"/>
                                  <a:pt x="0" y="39046"/>
                                </a:cubicBezTo>
                                <a:lnTo>
                                  <a:pt x="0" y="81485"/>
                                </a:lnTo>
                                <a:cubicBezTo>
                                  <a:pt x="0" y="81811"/>
                                  <a:pt x="66" y="82104"/>
                                  <a:pt x="164" y="82398"/>
                                </a:cubicBezTo>
                                <a:cubicBezTo>
                                  <a:pt x="9264" y="105395"/>
                                  <a:pt x="31511" y="120498"/>
                                  <a:pt x="56237" y="120531"/>
                                </a:cubicBezTo>
                                <a:cubicBezTo>
                                  <a:pt x="89477" y="120531"/>
                                  <a:pt x="116519" y="93489"/>
                                  <a:pt x="116519" y="60282"/>
                                </a:cubicBezTo>
                                <a:cubicBezTo>
                                  <a:pt x="116519" y="27042"/>
                                  <a:pt x="89477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8935313" name="Google Shape;3669;p48"/>
                        <wps:cNvSpPr/>
                        <wps:spPr>
                          <a:xfrm>
                            <a:off x="2804877" y="1207825"/>
                            <a:ext cx="848125" cy="151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5" h="60451" extrusionOk="0">
                                <a:moveTo>
                                  <a:pt x="17615" y="4899"/>
                                </a:moveTo>
                                <a:cubicBezTo>
                                  <a:pt x="17762" y="4899"/>
                                  <a:pt x="17909" y="4997"/>
                                  <a:pt x="17909" y="5193"/>
                                </a:cubicBezTo>
                                <a:lnTo>
                                  <a:pt x="17909" y="5747"/>
                                </a:lnTo>
                                <a:cubicBezTo>
                                  <a:pt x="17909" y="6856"/>
                                  <a:pt x="18691" y="7868"/>
                                  <a:pt x="19768" y="8128"/>
                                </a:cubicBezTo>
                                <a:cubicBezTo>
                                  <a:pt x="21236" y="8422"/>
                                  <a:pt x="22606" y="8944"/>
                                  <a:pt x="23911" y="9662"/>
                                </a:cubicBezTo>
                                <a:cubicBezTo>
                                  <a:pt x="24237" y="9857"/>
                                  <a:pt x="24563" y="10053"/>
                                  <a:pt x="24889" y="10281"/>
                                </a:cubicBezTo>
                                <a:cubicBezTo>
                                  <a:pt x="25640" y="10869"/>
                                  <a:pt x="25705" y="11945"/>
                                  <a:pt x="25052" y="12597"/>
                                </a:cubicBezTo>
                                <a:cubicBezTo>
                                  <a:pt x="24745" y="12868"/>
                                  <a:pt x="24359" y="13009"/>
                                  <a:pt x="23975" y="13009"/>
                                </a:cubicBezTo>
                                <a:cubicBezTo>
                                  <a:pt x="23665" y="13009"/>
                                  <a:pt x="23357" y="12917"/>
                                  <a:pt x="23095" y="12728"/>
                                </a:cubicBezTo>
                                <a:cubicBezTo>
                                  <a:pt x="20975" y="11227"/>
                                  <a:pt x="18757" y="10444"/>
                                  <a:pt x="16571" y="10444"/>
                                </a:cubicBezTo>
                                <a:cubicBezTo>
                                  <a:pt x="16485" y="10442"/>
                                  <a:pt x="16398" y="10440"/>
                                  <a:pt x="16312" y="10440"/>
                                </a:cubicBezTo>
                                <a:cubicBezTo>
                                  <a:pt x="14510" y="10440"/>
                                  <a:pt x="12754" y="11085"/>
                                  <a:pt x="11385" y="12206"/>
                                </a:cubicBezTo>
                                <a:cubicBezTo>
                                  <a:pt x="9982" y="13315"/>
                                  <a:pt x="9134" y="15011"/>
                                  <a:pt x="9134" y="16805"/>
                                </a:cubicBezTo>
                                <a:cubicBezTo>
                                  <a:pt x="9134" y="18306"/>
                                  <a:pt x="9754" y="19741"/>
                                  <a:pt x="11026" y="21079"/>
                                </a:cubicBezTo>
                                <a:cubicBezTo>
                                  <a:pt x="12102" y="22220"/>
                                  <a:pt x="13896" y="23297"/>
                                  <a:pt x="16702" y="24438"/>
                                </a:cubicBezTo>
                                <a:cubicBezTo>
                                  <a:pt x="21790" y="26559"/>
                                  <a:pt x="24009" y="27929"/>
                                  <a:pt x="24987" y="28679"/>
                                </a:cubicBezTo>
                                <a:cubicBezTo>
                                  <a:pt x="26227" y="29658"/>
                                  <a:pt x="27271" y="30930"/>
                                  <a:pt x="27956" y="32365"/>
                                </a:cubicBezTo>
                                <a:cubicBezTo>
                                  <a:pt x="29358" y="35529"/>
                                  <a:pt x="29358" y="39150"/>
                                  <a:pt x="27890" y="42249"/>
                                </a:cubicBezTo>
                                <a:cubicBezTo>
                                  <a:pt x="27238" y="43652"/>
                                  <a:pt x="26292" y="44858"/>
                                  <a:pt x="25085" y="45804"/>
                                </a:cubicBezTo>
                                <a:cubicBezTo>
                                  <a:pt x="23943" y="46685"/>
                                  <a:pt x="22182" y="47370"/>
                                  <a:pt x="19833" y="47859"/>
                                </a:cubicBezTo>
                                <a:cubicBezTo>
                                  <a:pt x="18724" y="48088"/>
                                  <a:pt x="17909" y="49099"/>
                                  <a:pt x="17909" y="50241"/>
                                </a:cubicBezTo>
                                <a:lnTo>
                                  <a:pt x="17909" y="55297"/>
                                </a:lnTo>
                                <a:cubicBezTo>
                                  <a:pt x="17909" y="55476"/>
                                  <a:pt x="17762" y="55566"/>
                                  <a:pt x="17615" y="55566"/>
                                </a:cubicBezTo>
                                <a:cubicBezTo>
                                  <a:pt x="17468" y="55566"/>
                                  <a:pt x="17321" y="55476"/>
                                  <a:pt x="17321" y="55297"/>
                                </a:cubicBezTo>
                                <a:lnTo>
                                  <a:pt x="17321" y="50404"/>
                                </a:lnTo>
                                <a:cubicBezTo>
                                  <a:pt x="17321" y="49164"/>
                                  <a:pt x="16375" y="48120"/>
                                  <a:pt x="15136" y="47990"/>
                                </a:cubicBezTo>
                                <a:cubicBezTo>
                                  <a:pt x="13211" y="47827"/>
                                  <a:pt x="11287" y="47272"/>
                                  <a:pt x="9558" y="46359"/>
                                </a:cubicBezTo>
                                <a:cubicBezTo>
                                  <a:pt x="8416" y="45707"/>
                                  <a:pt x="7307" y="44989"/>
                                  <a:pt x="6296" y="44141"/>
                                </a:cubicBezTo>
                                <a:cubicBezTo>
                                  <a:pt x="5937" y="43880"/>
                                  <a:pt x="5741" y="43488"/>
                                  <a:pt x="5709" y="43032"/>
                                </a:cubicBezTo>
                                <a:cubicBezTo>
                                  <a:pt x="5644" y="42151"/>
                                  <a:pt x="6361" y="41433"/>
                                  <a:pt x="7242" y="41433"/>
                                </a:cubicBezTo>
                                <a:cubicBezTo>
                                  <a:pt x="7568" y="41433"/>
                                  <a:pt x="7894" y="41531"/>
                                  <a:pt x="8155" y="41760"/>
                                </a:cubicBezTo>
                                <a:cubicBezTo>
                                  <a:pt x="11222" y="44239"/>
                                  <a:pt x="14288" y="45511"/>
                                  <a:pt x="17321" y="45511"/>
                                </a:cubicBezTo>
                                <a:lnTo>
                                  <a:pt x="17387" y="45511"/>
                                </a:lnTo>
                                <a:cubicBezTo>
                                  <a:pt x="19670" y="45511"/>
                                  <a:pt x="21856" y="44630"/>
                                  <a:pt x="23487" y="43064"/>
                                </a:cubicBezTo>
                                <a:cubicBezTo>
                                  <a:pt x="26520" y="40161"/>
                                  <a:pt x="26879" y="35464"/>
                                  <a:pt x="24335" y="32137"/>
                                </a:cubicBezTo>
                                <a:cubicBezTo>
                                  <a:pt x="23291" y="30799"/>
                                  <a:pt x="21497" y="29560"/>
                                  <a:pt x="18855" y="28320"/>
                                </a:cubicBezTo>
                                <a:cubicBezTo>
                                  <a:pt x="13309" y="25776"/>
                                  <a:pt x="10928" y="24308"/>
                                  <a:pt x="9917" y="23525"/>
                                </a:cubicBezTo>
                                <a:cubicBezTo>
                                  <a:pt x="8710" y="22612"/>
                                  <a:pt x="7666" y="21470"/>
                                  <a:pt x="6948" y="20133"/>
                                </a:cubicBezTo>
                                <a:cubicBezTo>
                                  <a:pt x="6329" y="18926"/>
                                  <a:pt x="6002" y="17588"/>
                                  <a:pt x="6002" y="16251"/>
                                </a:cubicBezTo>
                                <a:cubicBezTo>
                                  <a:pt x="5970" y="14065"/>
                                  <a:pt x="6883" y="11945"/>
                                  <a:pt x="8481" y="10477"/>
                                </a:cubicBezTo>
                                <a:cubicBezTo>
                                  <a:pt x="10178" y="8813"/>
                                  <a:pt x="12331" y="7933"/>
                                  <a:pt x="14973" y="7802"/>
                                </a:cubicBezTo>
                                <a:cubicBezTo>
                                  <a:pt x="16278" y="7737"/>
                                  <a:pt x="17321" y="6661"/>
                                  <a:pt x="17321" y="5356"/>
                                </a:cubicBezTo>
                                <a:lnTo>
                                  <a:pt x="17321" y="5193"/>
                                </a:lnTo>
                                <a:cubicBezTo>
                                  <a:pt x="17321" y="4997"/>
                                  <a:pt x="17468" y="4899"/>
                                  <a:pt x="17615" y="4899"/>
                                </a:cubicBezTo>
                                <a:close/>
                                <a:moveTo>
                                  <a:pt x="17597" y="0"/>
                                </a:moveTo>
                                <a:cubicBezTo>
                                  <a:pt x="15686" y="0"/>
                                  <a:pt x="13769" y="1013"/>
                                  <a:pt x="12853" y="3105"/>
                                </a:cubicBezTo>
                                <a:cubicBezTo>
                                  <a:pt x="9917" y="3529"/>
                                  <a:pt x="7177" y="4899"/>
                                  <a:pt x="5056" y="6987"/>
                                </a:cubicBezTo>
                                <a:cubicBezTo>
                                  <a:pt x="2512" y="9368"/>
                                  <a:pt x="1077" y="12728"/>
                                  <a:pt x="1109" y="16251"/>
                                </a:cubicBezTo>
                                <a:cubicBezTo>
                                  <a:pt x="1109" y="18371"/>
                                  <a:pt x="1631" y="20491"/>
                                  <a:pt x="2610" y="22351"/>
                                </a:cubicBezTo>
                                <a:cubicBezTo>
                                  <a:pt x="3654" y="24341"/>
                                  <a:pt x="5154" y="26069"/>
                                  <a:pt x="6948" y="27407"/>
                                </a:cubicBezTo>
                                <a:cubicBezTo>
                                  <a:pt x="8742" y="28777"/>
                                  <a:pt x="11972" y="30538"/>
                                  <a:pt x="16800" y="32756"/>
                                </a:cubicBezTo>
                                <a:cubicBezTo>
                                  <a:pt x="19279" y="33931"/>
                                  <a:pt x="20192" y="34746"/>
                                  <a:pt x="20486" y="35138"/>
                                </a:cubicBezTo>
                                <a:cubicBezTo>
                                  <a:pt x="21497" y="36508"/>
                                  <a:pt x="21301" y="38400"/>
                                  <a:pt x="20062" y="39541"/>
                                </a:cubicBezTo>
                                <a:cubicBezTo>
                                  <a:pt x="19344" y="40259"/>
                                  <a:pt x="18365" y="40618"/>
                                  <a:pt x="17354" y="40618"/>
                                </a:cubicBezTo>
                                <a:cubicBezTo>
                                  <a:pt x="15462" y="40618"/>
                                  <a:pt x="13407" y="39705"/>
                                  <a:pt x="11254" y="37976"/>
                                </a:cubicBezTo>
                                <a:cubicBezTo>
                                  <a:pt x="10083" y="37000"/>
                                  <a:pt x="8650" y="36522"/>
                                  <a:pt x="7221" y="36522"/>
                                </a:cubicBezTo>
                                <a:cubicBezTo>
                                  <a:pt x="5545" y="36522"/>
                                  <a:pt x="3875" y="37180"/>
                                  <a:pt x="2643" y="38465"/>
                                </a:cubicBezTo>
                                <a:cubicBezTo>
                                  <a:pt x="0" y="41172"/>
                                  <a:pt x="261" y="45609"/>
                                  <a:pt x="3230" y="47957"/>
                                </a:cubicBezTo>
                                <a:cubicBezTo>
                                  <a:pt x="4469" y="48969"/>
                                  <a:pt x="5807" y="49849"/>
                                  <a:pt x="7177" y="50632"/>
                                </a:cubicBezTo>
                                <a:cubicBezTo>
                                  <a:pt x="8840" y="51513"/>
                                  <a:pt x="10602" y="52165"/>
                                  <a:pt x="12428" y="52491"/>
                                </a:cubicBezTo>
                                <a:lnTo>
                                  <a:pt x="12428" y="55297"/>
                                </a:lnTo>
                                <a:cubicBezTo>
                                  <a:pt x="12428" y="58135"/>
                                  <a:pt x="14744" y="60451"/>
                                  <a:pt x="17615" y="60451"/>
                                </a:cubicBezTo>
                                <a:cubicBezTo>
                                  <a:pt x="20486" y="60451"/>
                                  <a:pt x="22802" y="58135"/>
                                  <a:pt x="22802" y="55297"/>
                                </a:cubicBezTo>
                                <a:lnTo>
                                  <a:pt x="22802" y="52165"/>
                                </a:lnTo>
                                <a:cubicBezTo>
                                  <a:pt x="24661" y="51676"/>
                                  <a:pt x="26455" y="50861"/>
                                  <a:pt x="28021" y="49719"/>
                                </a:cubicBezTo>
                                <a:cubicBezTo>
                                  <a:pt x="29847" y="48316"/>
                                  <a:pt x="31283" y="46489"/>
                                  <a:pt x="32261" y="44402"/>
                                </a:cubicBezTo>
                                <a:cubicBezTo>
                                  <a:pt x="33370" y="42184"/>
                                  <a:pt x="33925" y="39737"/>
                                  <a:pt x="33892" y="37258"/>
                                </a:cubicBezTo>
                                <a:cubicBezTo>
                                  <a:pt x="33925" y="34844"/>
                                  <a:pt x="33403" y="32430"/>
                                  <a:pt x="32359" y="30245"/>
                                </a:cubicBezTo>
                                <a:cubicBezTo>
                                  <a:pt x="31348" y="28124"/>
                                  <a:pt x="29847" y="26298"/>
                                  <a:pt x="28021" y="24862"/>
                                </a:cubicBezTo>
                                <a:cubicBezTo>
                                  <a:pt x="26227" y="23427"/>
                                  <a:pt x="23128" y="21829"/>
                                  <a:pt x="18561" y="19937"/>
                                </a:cubicBezTo>
                                <a:cubicBezTo>
                                  <a:pt x="15723" y="18763"/>
                                  <a:pt x="14875" y="18012"/>
                                  <a:pt x="14614" y="17751"/>
                                </a:cubicBezTo>
                                <a:cubicBezTo>
                                  <a:pt x="14614" y="17719"/>
                                  <a:pt x="14581" y="17719"/>
                                  <a:pt x="14581" y="17719"/>
                                </a:cubicBezTo>
                                <a:cubicBezTo>
                                  <a:pt x="14288" y="17458"/>
                                  <a:pt x="14092" y="17164"/>
                                  <a:pt x="14027" y="16805"/>
                                </a:cubicBezTo>
                                <a:cubicBezTo>
                                  <a:pt x="14027" y="16675"/>
                                  <a:pt x="14027" y="16381"/>
                                  <a:pt x="14549" y="15957"/>
                                </a:cubicBezTo>
                                <a:cubicBezTo>
                                  <a:pt x="15094" y="15533"/>
                                  <a:pt x="15752" y="15334"/>
                                  <a:pt x="16418" y="15334"/>
                                </a:cubicBezTo>
                                <a:cubicBezTo>
                                  <a:pt x="16469" y="15334"/>
                                  <a:pt x="16520" y="15335"/>
                                  <a:pt x="16571" y="15337"/>
                                </a:cubicBezTo>
                                <a:cubicBezTo>
                                  <a:pt x="17746" y="15337"/>
                                  <a:pt x="18985" y="15794"/>
                                  <a:pt x="20290" y="16708"/>
                                </a:cubicBezTo>
                                <a:cubicBezTo>
                                  <a:pt x="21406" y="17505"/>
                                  <a:pt x="22702" y="17896"/>
                                  <a:pt x="23993" y="17896"/>
                                </a:cubicBezTo>
                                <a:cubicBezTo>
                                  <a:pt x="25607" y="17896"/>
                                  <a:pt x="27212" y="17284"/>
                                  <a:pt x="28445" y="16088"/>
                                </a:cubicBezTo>
                                <a:cubicBezTo>
                                  <a:pt x="31283" y="13348"/>
                                  <a:pt x="30957" y="8683"/>
                                  <a:pt x="27760" y="6334"/>
                                </a:cubicBezTo>
                                <a:cubicBezTo>
                                  <a:pt x="27303" y="6008"/>
                                  <a:pt x="26846" y="5715"/>
                                  <a:pt x="26357" y="5421"/>
                                </a:cubicBezTo>
                                <a:cubicBezTo>
                                  <a:pt x="25183" y="4736"/>
                                  <a:pt x="23911" y="4214"/>
                                  <a:pt x="22606" y="3823"/>
                                </a:cubicBezTo>
                                <a:cubicBezTo>
                                  <a:pt x="21929" y="1307"/>
                                  <a:pt x="19767" y="0"/>
                                  <a:pt x="1759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7334821" name="Google Shape;3670;p48"/>
                        <wps:cNvSpPr/>
                        <wps:spPr>
                          <a:xfrm>
                            <a:off x="714375" y="1728250"/>
                            <a:ext cx="122350" cy="22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4" h="8972" extrusionOk="0">
                                <a:moveTo>
                                  <a:pt x="2447" y="1"/>
                                </a:moveTo>
                                <a:cubicBezTo>
                                  <a:pt x="1109" y="1"/>
                                  <a:pt x="0" y="1110"/>
                                  <a:pt x="0" y="2447"/>
                                </a:cubicBezTo>
                                <a:lnTo>
                                  <a:pt x="0" y="6525"/>
                                </a:lnTo>
                                <a:cubicBezTo>
                                  <a:pt x="0" y="7862"/>
                                  <a:pt x="1109" y="8971"/>
                                  <a:pt x="2447" y="8971"/>
                                </a:cubicBezTo>
                                <a:cubicBezTo>
                                  <a:pt x="3784" y="8971"/>
                                  <a:pt x="4893" y="7862"/>
                                  <a:pt x="4893" y="6525"/>
                                </a:cubicBezTo>
                                <a:lnTo>
                                  <a:pt x="4893" y="2447"/>
                                </a:lnTo>
                                <a:cubicBezTo>
                                  <a:pt x="4893" y="1110"/>
                                  <a:pt x="3784" y="1"/>
                                  <a:pt x="244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2914796" name="Google Shape;3671;p48"/>
                        <wps:cNvSpPr/>
                        <wps:spPr>
                          <a:xfrm>
                            <a:off x="0" y="0"/>
                            <a:ext cx="2603900" cy="394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56" h="157825" extrusionOk="0">
                                <a:moveTo>
                                  <a:pt x="53317" y="1"/>
                                </a:moveTo>
                                <a:cubicBezTo>
                                  <a:pt x="51181" y="1"/>
                                  <a:pt x="49044" y="743"/>
                                  <a:pt x="47331" y="2227"/>
                                </a:cubicBezTo>
                                <a:lnTo>
                                  <a:pt x="6459" y="37261"/>
                                </a:lnTo>
                                <a:cubicBezTo>
                                  <a:pt x="0" y="42806"/>
                                  <a:pt x="3914" y="53440"/>
                                  <a:pt x="12461" y="53440"/>
                                </a:cubicBezTo>
                                <a:lnTo>
                                  <a:pt x="28575" y="53440"/>
                                </a:lnTo>
                                <a:lnTo>
                                  <a:pt x="28575" y="63031"/>
                                </a:lnTo>
                                <a:cubicBezTo>
                                  <a:pt x="28575" y="64368"/>
                                  <a:pt x="29684" y="65445"/>
                                  <a:pt x="31022" y="65445"/>
                                </a:cubicBezTo>
                                <a:cubicBezTo>
                                  <a:pt x="32359" y="65445"/>
                                  <a:pt x="33468" y="64368"/>
                                  <a:pt x="33468" y="63031"/>
                                </a:cubicBezTo>
                                <a:lnTo>
                                  <a:pt x="33468" y="50994"/>
                                </a:lnTo>
                                <a:cubicBezTo>
                                  <a:pt x="33468" y="49624"/>
                                  <a:pt x="32359" y="48547"/>
                                  <a:pt x="31022" y="48547"/>
                                </a:cubicBezTo>
                                <a:lnTo>
                                  <a:pt x="12461" y="48547"/>
                                </a:lnTo>
                                <a:cubicBezTo>
                                  <a:pt x="8449" y="48547"/>
                                  <a:pt x="6622" y="43557"/>
                                  <a:pt x="9656" y="40980"/>
                                </a:cubicBezTo>
                                <a:lnTo>
                                  <a:pt x="50528" y="5946"/>
                                </a:lnTo>
                                <a:cubicBezTo>
                                  <a:pt x="51327" y="5245"/>
                                  <a:pt x="52322" y="4894"/>
                                  <a:pt x="53317" y="4894"/>
                                </a:cubicBezTo>
                                <a:cubicBezTo>
                                  <a:pt x="54312" y="4894"/>
                                  <a:pt x="55307" y="5245"/>
                                  <a:pt x="56106" y="5946"/>
                                </a:cubicBezTo>
                                <a:lnTo>
                                  <a:pt x="96979" y="40980"/>
                                </a:lnTo>
                                <a:cubicBezTo>
                                  <a:pt x="100013" y="43557"/>
                                  <a:pt x="98186" y="48547"/>
                                  <a:pt x="94174" y="48547"/>
                                </a:cubicBezTo>
                                <a:lnTo>
                                  <a:pt x="75613" y="48547"/>
                                </a:lnTo>
                                <a:cubicBezTo>
                                  <a:pt x="74275" y="48547"/>
                                  <a:pt x="73166" y="49624"/>
                                  <a:pt x="73166" y="50994"/>
                                </a:cubicBezTo>
                                <a:lnTo>
                                  <a:pt x="73166" y="133066"/>
                                </a:lnTo>
                                <a:cubicBezTo>
                                  <a:pt x="73166" y="144026"/>
                                  <a:pt x="64294" y="152931"/>
                                  <a:pt x="53334" y="152931"/>
                                </a:cubicBezTo>
                                <a:cubicBezTo>
                                  <a:pt x="42341" y="152931"/>
                                  <a:pt x="33468" y="144026"/>
                                  <a:pt x="33468" y="133066"/>
                                </a:cubicBezTo>
                                <a:lnTo>
                                  <a:pt x="33468" y="84234"/>
                                </a:lnTo>
                                <a:cubicBezTo>
                                  <a:pt x="33468" y="82864"/>
                                  <a:pt x="32359" y="81787"/>
                                  <a:pt x="31022" y="81787"/>
                                </a:cubicBezTo>
                                <a:cubicBezTo>
                                  <a:pt x="29684" y="81787"/>
                                  <a:pt x="28575" y="82864"/>
                                  <a:pt x="28575" y="84234"/>
                                </a:cubicBezTo>
                                <a:lnTo>
                                  <a:pt x="28575" y="133066"/>
                                </a:lnTo>
                                <a:cubicBezTo>
                                  <a:pt x="28575" y="146733"/>
                                  <a:pt x="39666" y="157791"/>
                                  <a:pt x="53334" y="157824"/>
                                </a:cubicBezTo>
                                <a:cubicBezTo>
                                  <a:pt x="66969" y="157824"/>
                                  <a:pt x="78059" y="146733"/>
                                  <a:pt x="78059" y="133066"/>
                                </a:cubicBezTo>
                                <a:lnTo>
                                  <a:pt x="78059" y="53440"/>
                                </a:lnTo>
                                <a:lnTo>
                                  <a:pt x="94174" y="53440"/>
                                </a:lnTo>
                                <a:cubicBezTo>
                                  <a:pt x="98023" y="53440"/>
                                  <a:pt x="101480" y="51027"/>
                                  <a:pt x="102818" y="47438"/>
                                </a:cubicBezTo>
                                <a:cubicBezTo>
                                  <a:pt x="104155" y="43818"/>
                                  <a:pt x="103079" y="39740"/>
                                  <a:pt x="100176" y="37261"/>
                                </a:cubicBezTo>
                                <a:lnTo>
                                  <a:pt x="59303" y="2227"/>
                                </a:lnTo>
                                <a:cubicBezTo>
                                  <a:pt x="57590" y="743"/>
                                  <a:pt x="55454" y="1"/>
                                  <a:pt x="5331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8F31300" id="Google Shape;3661;p48" o:spid="_x0000_s1026" style="position:absolute;margin-left:327.8pt;margin-top:502.45pt;width:123.8pt;height:95.45pt;z-index:251660288;mso-width-relative:margin;mso-height-relative:margin" coordsize="51980,39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">
                <v:shape id="Google Shape;3662;p48" o:spid="_x0000_s1027" style="position:absolute;left:18902;top:613;width:32474;height:38044;visibility:visible;mso-wrap-style:square;v-text-anchor:middle" coordsize="129894,152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" path="m53659,c34917,,16865,6945,2937,19507l22965,36665v4763,4078,1860,11874,-4403,11874l1,48539r,81354c14227,144151,33521,152172,53668,152172v41,,82,,123,c95805,152172,129893,118117,129893,76103,129893,34056,95805,1,53791,1v-44,,-88,-1,-132,-1xe" fillcolor="#b9d9a6" stroked="f">
                  <v:path arrowok="t" o:extrusionok="f"/>
                </v:shape>
                <v:shape id="Google Shape;3663;p48" o:spid="_x0000_s1028" style="position:absolute;left:18903;top:5180;width:27906;height:28910;visibility:visible;mso-wrap-style:square;v-text-anchor:middle" coordsize="111627,11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" path="m53791,1c40352,1,27336,4665,16996,13244r5969,5154c27728,22476,24825,30272,18562,30272r-15593,c1860,32327,849,34447,1,36600r,42439c8743,101122,30044,115606,53791,115638v31902,,57835,-25933,57835,-57802c111626,25934,85693,1,53791,1xe" fillcolor="#e2dfcc [3203]" stroked="f">
                  <v:path arrowok="t" o:extrusionok="f"/>
                </v:shape>
                <v:shape id="Google Shape;3664;p48" o:spid="_x0000_s1029" style="position:absolute;left:28697;top:12691;width:7185;height:13888;visibility:visible;mso-wrap-style:square;v-text-anchor:middle" coordsize="28739,55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" path="m14875,1v-1533,,-2740,1207,-2740,2740l12135,2904c8873,3067,6166,4176,4045,6264,1958,8221,783,10961,816,13799v,1729,424,3458,1207,4991c2936,20453,4176,21889,5709,23030v1631,1240,4730,2936,9362,5056c17354,29163,18887,30174,19670,31185v1794,2349,1501,5643,-652,7666c17871,39965,16321,40614,14731,40614v-39,,-78,-1,-117,-2c12135,40612,9591,39536,6981,37416v-738,-603,-1629,-899,-2513,-899c3438,36517,2419,36919,1664,37709,,39405,196,42145,2023,43613v1141,914,2348,1729,3621,2414c7666,47104,9852,47756,12135,47952r,4893c12135,54345,13342,55552,14875,55552v1501,,2740,-1207,2740,-2707l17615,47789v2708,-555,4763,-1403,6198,-2479c25313,44135,26520,42635,27336,40873v913,-1892,1402,-3979,1370,-6067c28738,32751,28282,30729,27434,28869v-881,-1794,-2121,-3327,-3686,-4567c22149,23063,19213,21530,14908,19736v-2447,-979,-4045,-1925,-4861,-2806c9232,16082,8840,15234,8840,14353v33,-1076,522,-2087,1370,-2740c11184,10853,12357,10432,13569,10432v87,,175,3,262,7c15527,10439,17224,11059,18953,12266v698,494,1507,736,2310,736c22261,13002,23250,12630,24009,11907v1728,-1729,1533,-4600,-424,-6035c23193,5579,22802,5318,22410,5089,20910,4274,19279,3654,17615,3295r,-554c17615,1208,16376,1,14875,1xe" fillcolor="#6ebe81" stroked="f">
                  <v:path arrowok="t" o:extrusionok="f"/>
                </v:shape>
                <v:shape id="Google Shape;3665;p48" o:spid="_x0000_s1030" style="position:absolute;left:823;top:617;width:25012;height:38227;visibility:visible;mso-wrap-style:square;v-text-anchor:middle" coordsize="100046,15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" path="m50023,1v-1566,,-3131,538,-4387,1615l4763,36649c1,40727,2904,48523,9167,48523r18561,l27728,130595v,12330,9981,22312,22312,22312c62337,152907,72319,142925,72319,130595r,-82072l90880,48523v6263,,9166,-7796,4403,-11874l54411,1616c53155,539,51589,1,50023,1xe" fillcolor="#1a3a22" stroked="f">
                  <v:path arrowok="t" o:extrusionok="f"/>
                </v:shape>
                <v:shape id="Google Shape;3666;p48" o:spid="_x0000_s1031" style="position:absolute;left:823;top:617;width:16106;height:38236;visibility:visible;mso-wrap-style:square;v-text-anchor:middle" coordsize="64425,15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" path="m50023,1v-1566,,-3131,538,-4387,1615l4763,36649c1,40727,2904,48523,9167,48523r18561,l27728,130595v,12983,10650,22346,22332,22346c53581,152941,57196,152090,60641,150232,53628,129322,50072,107434,50105,85416,50072,59646,54933,34138,64425,10195l54411,1616c53155,539,51589,1,50023,1xe" fillcolor="#b9d9a6" stroked="f">
                  <v:path arrowok="t" o:extrusionok="f"/>
                </v:shape>
                <v:shape id="Google Shape;3667;p48" o:spid="_x0000_s1032" style="position:absolute;left:18291;top:2;width:33689;height:39266;visibility:visible;mso-wrap-style:square;v-text-anchor:middle" coordsize="134754,157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" path="m56237,4893v40612,,73656,33044,73656,73656c129893,119128,96849,152172,56237,152172v-83,,-165,,-248,c36897,152172,18535,144677,4893,131328r,-77897l21008,53431v3849,,7306,-2413,8644,-6002c30989,43809,29913,39764,27010,37252l9134,21921c22345,10895,39014,4893,56237,4893xm56237,c36861,,18170,7144,3752,20127v-1109,978,-1077,2707,32,3653l23813,40971v3034,2577,1207,7567,-2805,7567l2447,48538c1109,48538,,49615,,50985r,81354c,132991,261,133611,718,134068v14622,14719,34519,22997,55275,22997c56074,157065,56156,157065,56237,157065v43287,,78516,-35230,78516,-78516c134753,35230,99556,,56237,xe" fillcolor="#455f51 [3202]" stroked="f">
                  <v:path arrowok="t" o:extrusionok="f"/>
                </v:shape>
                <v:shape id="Google Shape;3668;p48" o:spid="_x0000_s1033" style="position:absolute;left:18291;top:4569;width:29130;height:30132;visibility:visible;mso-wrap-style:square;v-text-anchor:middle" coordsize="116519,120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" path="m56237,4893v30532,,55389,24857,55389,55389c111626,90814,86769,115638,56237,115638v-54,,-107,,-161,c33535,115638,13289,101953,4893,81028r,-41492c5481,38035,6166,36600,6883,35164r14125,c24857,35164,28314,32751,29652,29162v1337,-3620,261,-7665,-2642,-10177l23291,15788c32816,8710,44363,4893,56237,4893xm56237,c42243,,28673,4893,17876,13831v-1174,946,-1207,2740,-33,3719l23813,22704v3034,2577,1207,7567,-2805,7567l5415,30271v-913,,-1729,490,-2153,1273c2088,33697,1077,35882,164,38165,66,38426,,38753,,39046l,81485v,326,66,619,164,913c9264,105395,31511,120498,56237,120531v33240,,60282,-27042,60282,-60249c116519,27042,89477,,56237,xe" fillcolor="#455f51 [3202]" stroked="f">
                  <v:path arrowok="t" o:extrusionok="f"/>
                </v:shape>
                <v:shape id="Google Shape;3669;p48" o:spid="_x0000_s1034" style="position:absolute;left:28048;top:12078;width:8482;height:15113;visibility:visible;mso-wrap-style:square;v-text-anchor:middle" coordsize="33925,60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" path="m17615,4899v147,,294,98,294,294l17909,5747v,1109,782,2121,1859,2381c21236,8422,22606,8944,23911,9662v326,195,652,391,978,619c25640,10869,25705,11945,25052,12597v-307,271,-693,412,-1077,412c23665,13009,23357,12917,23095,12728,20975,11227,18757,10444,16571,10444v-86,-2,-173,-4,-259,-4c14510,10440,12754,11085,11385,12206,9982,13315,9134,15011,9134,16805v,1501,620,2936,1892,4274c12102,22220,13896,23297,16702,24438v5088,2121,7307,3491,8285,4241c26227,29658,27271,30930,27956,32365v1402,3164,1402,6785,-66,9884c27238,43652,26292,44858,25085,45804v-1142,881,-2903,1566,-5252,2055c18724,48088,17909,49099,17909,50241r,5056c17909,55476,17762,55566,17615,55566v-147,,-294,-90,-294,-269l17321,50404v,-1240,-946,-2284,-2185,-2414c13211,47827,11287,47272,9558,46359,8416,45707,7307,44989,6296,44141v-359,-261,-555,-653,-587,-1109c5644,42151,6361,41433,7242,41433v326,,652,98,913,327c11222,44239,14288,45511,17321,45511r66,c19670,45511,21856,44630,23487,43064v3033,-2903,3392,-7600,848,-10927c23291,30799,21497,29560,18855,28320,13309,25776,10928,24308,9917,23525,8710,22612,7666,21470,6948,20133,6329,18926,6002,17588,6002,16251v-32,-2186,881,-4306,2479,-5774c10178,8813,12331,7933,14973,7802v1305,-65,2348,-1141,2348,-2446l17321,5193v,-196,147,-294,294,-294xm17597,c15686,,13769,1013,12853,3105,9917,3529,7177,4899,5056,6987,2512,9368,1077,12728,1109,16251v,2120,522,4240,1501,6100c3654,24341,5154,26069,6948,27407v1794,1370,5024,3131,9852,5349c19279,33931,20192,34746,20486,35138v1011,1370,815,3262,-424,4403c19344,40259,18365,40618,17354,40618v-1892,,-3947,-913,-6100,-2642c10083,37000,8650,36522,7221,36522v-1676,,-3346,658,-4578,1943c,41172,261,45609,3230,47957v1239,1012,2577,1892,3947,2675c8840,51513,10602,52165,12428,52491r,2806c12428,58135,14744,60451,17615,60451v2871,,5187,-2316,5187,-5154l22802,52165v1859,-489,3653,-1304,5219,-2446c29847,48316,31283,46489,32261,44402v1109,-2218,1664,-4665,1631,-7144c33925,34844,33403,32430,32359,30245,31348,28124,29847,26298,28021,24862,26227,23427,23128,21829,18561,19937,15723,18763,14875,18012,14614,17751v,-32,-33,-32,-33,-32c14288,17458,14092,17164,14027,16805v,-130,,-424,522,-848c15094,15533,15752,15334,16418,15334v51,,102,1,153,3c17746,15337,18985,15794,20290,16708v1116,797,2412,1188,3703,1188c25607,17896,27212,17284,28445,16088v2838,-2740,2512,-7405,-685,-9754c27303,6008,26846,5715,26357,5421,25183,4736,23911,4214,22606,3823,21929,1307,19767,,17597,xe" fillcolor="#455f51 [3202]" stroked="f">
                  <v:path arrowok="t" o:extrusionok="f"/>
                </v:shape>
                <v:shape id="Google Shape;3670;p48" o:spid="_x0000_s1035" style="position:absolute;left:7143;top:17282;width:1224;height:2243;visibility:visible;mso-wrap-style:square;v-text-anchor:middle" coordsize="4894,8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" path="m2447,1c1109,1,,1110,,2447l,6525c,7862,1109,8971,2447,8971v1337,,2446,-1109,2446,-2446l4893,2447c4893,1110,3784,1,2447,1xe" fillcolor="#455f51 [3202]" stroked="f">
                  <v:path arrowok="t" o:extrusionok="f"/>
                </v:shape>
                <v:shape id="Google Shape;3671;p48" o:spid="_x0000_s1036" style="position:absolute;width:26039;height:39456;visibility:visible;mso-wrap-style:square;v-text-anchor:middle" coordsize="104156,15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" path="m53317,1v-2136,,-4273,742,-5986,2226l6459,37261c,42806,3914,53440,12461,53440r16114,l28575,63031v,1337,1109,2414,2447,2414c32359,65445,33468,64368,33468,63031r,-12037c33468,49624,32359,48547,31022,48547r-18561,c8449,48547,6622,43557,9656,40980l50528,5946v799,-701,1794,-1052,2789,-1052c54312,4894,55307,5245,56106,5946l96979,40980v3034,2577,1207,7567,-2805,7567l75613,48547v-1338,,-2447,1077,-2447,2447l73166,133066v,10960,-8872,19865,-19832,19865c42341,152931,33468,144026,33468,133066r,-48832c33468,82864,32359,81787,31022,81787v-1338,,-2447,1077,-2447,2447l28575,133066v,13667,11091,24725,24759,24758c66969,157824,78059,146733,78059,133066r,-79626l94174,53440v3849,,7306,-2413,8644,-6002c104155,43818,103079,39740,100176,37261l59303,2227c57590,743,55454,1,53317,1xe" fillcolor="#455f51 [3202]" stroked="f">
                  <v:path arrowok="t" o:extrusionok="f"/>
                </v:shape>
              </v:group>
            </w:pict>
          </mc:Fallback>
        </mc:AlternateContent>
      </w:r>
      <w:r w:rsidR="0077126C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75BA83" wp14:editId="5B4C5794">
                <wp:simplePos x="0" y="0"/>
                <wp:positionH relativeFrom="column">
                  <wp:posOffset>-188687</wp:posOffset>
                </wp:positionH>
                <wp:positionV relativeFrom="paragraph">
                  <wp:posOffset>6219371</wp:posOffset>
                </wp:positionV>
                <wp:extent cx="2547257" cy="0"/>
                <wp:effectExtent l="0" t="0" r="0" b="0"/>
                <wp:wrapNone/>
                <wp:docPr id="1488377203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72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AA6CBB1" id="Straight Connector 7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85pt,489.7pt" to="185.7pt,48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" strokecolor="#63a537 [3205]" strokeweight="1.5pt">
                <v:stroke joinstyle="miter"/>
              </v:line>
            </w:pict>
          </mc:Fallback>
        </mc:AlternateContent>
      </w:r>
      <w:r w:rsidR="006A4450">
        <w:rPr>
          <w:noProof/>
        </w:rPr>
        <w:t xml:space="preserve"> </w:t>
      </w:r>
      <w:r w:rsidR="006A4450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3120" behindDoc="1" locked="1" layoutInCell="1" allowOverlap="1" wp14:anchorId="50A776E7" wp14:editId="5076EADC">
                <wp:simplePos x="0" y="0"/>
                <wp:positionH relativeFrom="page">
                  <wp:posOffset>-868680</wp:posOffset>
                </wp:positionH>
                <wp:positionV relativeFrom="paragraph">
                  <wp:posOffset>-353695</wp:posOffset>
                </wp:positionV>
                <wp:extent cx="8031480" cy="6064885"/>
                <wp:effectExtent l="0" t="0" r="7620" b="0"/>
                <wp:wrapNone/>
                <wp:docPr id="14" name="Rectangl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031480" cy="6064885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98DE5A" id="Rectangle 14" o:spid="_x0000_s1026" alt="&quot;&quot;" style="position:absolute;margin-left:-68.4pt;margin-top:-27.85pt;width:632.4pt;height:477.5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" stroked="f" strokeweight="1pt">
                <v:fill r:id="rId16" o:title="" recolor="t" rotate="t" type="frame"/>
                <o:lock v:ext="edit" aspectratio="t"/>
                <w10:wrap anchorx="page"/>
                <w10:anchorlock/>
              </v:rect>
            </w:pict>
          </mc:Fallback>
        </mc:AlternateContent>
      </w:r>
      <w:r w:rsidR="006A4450" w:rsidRPr="005B1BFD">
        <w:rPr>
          <w:noProof/>
          <w:color w:val="6EBE81"/>
          <w:lang w:val="bg-BG" w:eastAsia="bg-BG"/>
        </w:rPr>
        <mc:AlternateContent>
          <mc:Choice Requires="wpg">
            <w:drawing>
              <wp:anchor distT="0" distB="0" distL="114300" distR="114300" simplePos="0" relativeHeight="251656192" behindDoc="1" locked="1" layoutInCell="1" allowOverlap="1" wp14:anchorId="085AF1C1" wp14:editId="6DD4A8F5">
                <wp:simplePos x="0" y="0"/>
                <wp:positionH relativeFrom="page">
                  <wp:posOffset>-318135</wp:posOffset>
                </wp:positionH>
                <wp:positionV relativeFrom="paragraph">
                  <wp:posOffset>-367030</wp:posOffset>
                </wp:positionV>
                <wp:extent cx="13881100" cy="8420100"/>
                <wp:effectExtent l="0" t="0" r="6350" b="0"/>
                <wp:wrapNone/>
                <wp:docPr id="1" name="Group 3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3881100" cy="8420100"/>
                          <a:chOff x="-3204021" y="-362582"/>
                          <a:chExt cx="13417951" cy="7284299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-3204021" y="-362582"/>
                            <a:ext cx="13417951" cy="7248271"/>
                            <a:chOff x="-3204021" y="-362582"/>
                            <a:chExt cx="13417951" cy="7248271"/>
                          </a:xfrm>
                        </wpg:grpSpPr>
                        <wps:wsp>
                          <wps:cNvPr id="4" name="Freeform 14"/>
                          <wps:cNvSpPr>
                            <a:spLocks/>
                          </wps:cNvSpPr>
                          <wps:spPr bwMode="auto">
                            <a:xfrm flipH="1">
                              <a:off x="-3204021" y="-362582"/>
                              <a:ext cx="3144483" cy="6856757"/>
                            </a:xfrm>
                            <a:custGeom>
                              <a:avLst/>
                              <a:gdLst>
                                <a:gd name="T0" fmla="*/ 1061 w 1061"/>
                                <a:gd name="T1" fmla="*/ 0 h 2448"/>
                                <a:gd name="T2" fmla="*/ 1061 w 1061"/>
                                <a:gd name="T3" fmla="*/ 1781 h 2448"/>
                                <a:gd name="T4" fmla="*/ 56 w 1061"/>
                                <a:gd name="T5" fmla="*/ 2448 h 2448"/>
                                <a:gd name="T6" fmla="*/ 0 w 1061"/>
                                <a:gd name="T7" fmla="*/ 2448 h 2448"/>
                                <a:gd name="T8" fmla="*/ 0 w 1061"/>
                                <a:gd name="T9" fmla="*/ 0 h 2448"/>
                                <a:gd name="T10" fmla="*/ 1061 w 1061"/>
                                <a:gd name="T11" fmla="*/ 0 h 24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61" h="2448">
                                  <a:moveTo>
                                    <a:pt x="1061" y="0"/>
                                  </a:moveTo>
                                  <a:cubicBezTo>
                                    <a:pt x="1061" y="1781"/>
                                    <a:pt x="1061" y="1781"/>
                                    <a:pt x="1061" y="1781"/>
                                  </a:cubicBezTo>
                                  <a:cubicBezTo>
                                    <a:pt x="456" y="1853"/>
                                    <a:pt x="166" y="2257"/>
                                    <a:pt x="56" y="2448"/>
                                  </a:cubicBezTo>
                                  <a:cubicBezTo>
                                    <a:pt x="0" y="2448"/>
                                    <a:pt x="0" y="2448"/>
                                    <a:pt x="0" y="2448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lnTo>
                                    <a:pt x="1061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3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" name="Freeform 17"/>
                          <wps:cNvSpPr>
                            <a:spLocks/>
                          </wps:cNvSpPr>
                          <wps:spPr bwMode="auto">
                            <a:xfrm flipH="1">
                              <a:off x="6540590" y="3544844"/>
                              <a:ext cx="3365412" cy="3340845"/>
                            </a:xfrm>
                            <a:custGeom>
                              <a:avLst/>
                              <a:gdLst>
                                <a:gd name="T0" fmla="*/ 1047 w 1047"/>
                                <a:gd name="T1" fmla="*/ 0 h 1193"/>
                                <a:gd name="T2" fmla="*/ 1047 w 1047"/>
                                <a:gd name="T3" fmla="*/ 1193 h 1193"/>
                                <a:gd name="T4" fmla="*/ 0 w 1047"/>
                                <a:gd name="T5" fmla="*/ 1193 h 1193"/>
                                <a:gd name="T6" fmla="*/ 0 w 1047"/>
                                <a:gd name="T7" fmla="*/ 442 h 1193"/>
                                <a:gd name="T8" fmla="*/ 1047 w 1047"/>
                                <a:gd name="T9" fmla="*/ 0 h 1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47" h="1193">
                                  <a:moveTo>
                                    <a:pt x="1047" y="0"/>
                                  </a:moveTo>
                                  <a:cubicBezTo>
                                    <a:pt x="1047" y="1193"/>
                                    <a:pt x="1047" y="1193"/>
                                    <a:pt x="1047" y="1193"/>
                                  </a:cubicBezTo>
                                  <a:cubicBezTo>
                                    <a:pt x="0" y="1193"/>
                                    <a:pt x="0" y="1193"/>
                                    <a:pt x="0" y="1193"/>
                                  </a:cubicBezTo>
                                  <a:cubicBezTo>
                                    <a:pt x="0" y="442"/>
                                    <a:pt x="0" y="442"/>
                                    <a:pt x="0" y="442"/>
                                  </a:cubicBezTo>
                                  <a:cubicBezTo>
                                    <a:pt x="610" y="526"/>
                                    <a:pt x="945" y="142"/>
                                    <a:pt x="10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1F2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" name="Freeform 21"/>
                          <wps:cNvSpPr>
                            <a:spLocks/>
                          </wps:cNvSpPr>
                          <wps:spPr bwMode="auto">
                            <a:xfrm>
                              <a:off x="7655612" y="6169656"/>
                              <a:ext cx="2558318" cy="608346"/>
                            </a:xfrm>
                            <a:custGeom>
                              <a:avLst/>
                              <a:gdLst>
                                <a:gd name="T0" fmla="*/ 786 w 786"/>
                                <a:gd name="T1" fmla="*/ 29 h 138"/>
                                <a:gd name="T2" fmla="*/ 786 w 786"/>
                                <a:gd name="T3" fmla="*/ 138 h 138"/>
                                <a:gd name="T4" fmla="*/ 0 w 786"/>
                                <a:gd name="T5" fmla="*/ 138 h 138"/>
                                <a:gd name="T6" fmla="*/ 786 w 786"/>
                                <a:gd name="T7" fmla="*/ 2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86" h="138">
                                  <a:moveTo>
                                    <a:pt x="786" y="29"/>
                                  </a:moveTo>
                                  <a:cubicBezTo>
                                    <a:pt x="786" y="138"/>
                                    <a:pt x="786" y="138"/>
                                    <a:pt x="786" y="138"/>
                                  </a:cubicBezTo>
                                  <a:cubicBezTo>
                                    <a:pt x="0" y="138"/>
                                    <a:pt x="0" y="138"/>
                                    <a:pt x="0" y="138"/>
                                  </a:cubicBezTo>
                                  <a:cubicBezTo>
                                    <a:pt x="465" y="0"/>
                                    <a:pt x="696" y="13"/>
                                    <a:pt x="786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A3A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" name="Freeform 5"/>
                          <wps:cNvSpPr>
                            <a:spLocks/>
                          </wps:cNvSpPr>
                          <wps:spPr bwMode="auto">
                            <a:xfrm flipH="1">
                              <a:off x="73025" y="4810075"/>
                              <a:ext cx="3145079" cy="1967927"/>
                            </a:xfrm>
                            <a:custGeom>
                              <a:avLst/>
                              <a:gdLst>
                                <a:gd name="T0" fmla="*/ 1055 w 1055"/>
                                <a:gd name="T1" fmla="*/ 0 h 700"/>
                                <a:gd name="T2" fmla="*/ 1055 w 1055"/>
                                <a:gd name="T3" fmla="*/ 33 h 700"/>
                                <a:gd name="T4" fmla="*/ 50 w 1055"/>
                                <a:gd name="T5" fmla="*/ 700 h 700"/>
                                <a:gd name="T6" fmla="*/ 0 w 1055"/>
                                <a:gd name="T7" fmla="*/ 700 h 700"/>
                                <a:gd name="T8" fmla="*/ 1055 w 1055"/>
                                <a:gd name="T9" fmla="*/ 0 h 7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55" h="700">
                                  <a:moveTo>
                                    <a:pt x="1055" y="0"/>
                                  </a:moveTo>
                                  <a:cubicBezTo>
                                    <a:pt x="1055" y="33"/>
                                    <a:pt x="1055" y="33"/>
                                    <a:pt x="1055" y="33"/>
                                  </a:cubicBezTo>
                                  <a:cubicBezTo>
                                    <a:pt x="450" y="105"/>
                                    <a:pt x="160" y="509"/>
                                    <a:pt x="50" y="700"/>
                                  </a:cubicBezTo>
                                  <a:cubicBezTo>
                                    <a:pt x="0" y="700"/>
                                    <a:pt x="0" y="700"/>
                                    <a:pt x="0" y="700"/>
                                  </a:cubicBezTo>
                                  <a:cubicBezTo>
                                    <a:pt x="116" y="500"/>
                                    <a:pt x="421" y="76"/>
                                    <a:pt x="105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5" name="Rectangle 35"/>
                        <wps:cNvSpPr/>
                        <wps:spPr>
                          <a:xfrm>
                            <a:off x="3277028" y="1944559"/>
                            <a:ext cx="3277663" cy="4977158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7B8172A" id="Group 36" o:spid="_x0000_s1026" alt="&quot;&quot;" style="position:absolute;margin-left:-25.05pt;margin-top:-28.9pt;width:1093pt;height:663pt;flip:x;z-index:-251660288;mso-position-horizontal-relative:page;mso-width-relative:margin;mso-height-relative:margin" coordorigin="-32040,-3625" coordsize="134179,7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hBgIAAAAABHL98/X830GACDl9Qxc/o4AACQs&#10;19tltxj4+L0fTsfz+8Zadpux15zNZuy1jd1m7DVns/3ZdF/2XM9W29htxl5zNpux1zZ2m/nEXj4T&#10;Bg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HL98/X830GACDl9Qxc/o4AACQs19tltxj4+L0fTsfz+8Zadpux15zNZuy1jd1m7DVns/3ZdF/2&#10;XM9W29htxl5zNpux1zZ2m/nEXj4TBg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BADAQAAACBC&#10;DAQAAACACDEQAAAAACLEQAAAAACIEAMBAAAAIEIMBAAAAIAIMRAAAAAAIsRAAICg5/J8nwAAKFm+&#10;f752fAm+fmr5OzJgtxl7zdlsxl7b2G3GXnM247/O/+h6ttrGbjP2mrPZjL22sdvM/nst19vl9au7&#10;ePzeD6fj+X1jLbvN2GvOZjP22sZuM/aas9n+bLove65nq23sNmOvOZvN2Gsbu818Yi+fCQM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CxfP98Pd9nAABSXs/A5e8IAEDCcr1ddouBj9/74XQ8v2+sZbcZe83ZbMZe29htxl5zNtufTfdl&#10;z/VstY3dZuw1Z7MZe21jt5lP7OUzYQAAAACIEAMBAAAAIEIMBAAAAIAIMRAAAAAAIsRAAAAAAIgQ&#10;AwEAAAAgQgwEAAAAgAgxEAAAAAAixEAAAAAAiBADAQAAACBCDAQ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WL5/vp7vMwAAKa9n4PJ3BAAgYbneLrvFwMfv/XA6nt831rLbjL3mbDZjr23sNmOv&#10;OZvtz6b7sud6ttrGbjP2mrPZjL22sdvMJ/bymT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xPL98/V8nwEASHk9A5e/IwAACcv1dtktBj5+&#10;74fT8fy+sZbdZuw1Z7MZe21jtxl7zdlsfzbdlz3Xs9U2dpux15zNZuy1jd1mPrGXz4QBAAAAIEIM&#10;BA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">
                <v:group id="Group 3" o:spid="_x0000_s1027" style="position:absolute;left:-32040;top:-3625;width:134179;height:72481" coordorigin="-32040,-3625" coordsize="134179,7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14" o:spid="_x0000_s1028" style="position:absolute;left:-32040;top:-3625;width:31445;height:68566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" path="m1061,v,1781,,1781,,1781c456,1853,166,2257,56,2448v-56,,-56,,-56,c,,,,,l1061,xe" stroked="f">
                    <v:fill r:id="rId17" o:title="" recolor="t" rotate="t" type="frame"/>
                    <v:path arrowok="t" o:connecttype="custom" o:connectlocs="3144483,0;3144483,4988515;165967,6856757;0,6856757;0,0;3144483,0" o:connectangles="0,0,0,0,0,0"/>
                  </v:shape>
                  <v:shape id="Freeform 17" o:spid="_x0000_s1029" style="position:absolute;left:65405;top:35448;width:33655;height:33408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" path="m1047,v,1193,,1193,,1193c,1193,,1193,,1193,,442,,442,,442,610,526,945,142,1047,xe" fillcolor="#e1f2d9" stroked="f">
                    <v:path arrowok="t" o:connecttype="custom" o:connectlocs="3365412,0;3365412,3340845;0,3340845;0,1237765;3365412,0" o:connectangles="0,0,0,0,0"/>
                  </v:shape>
                  <v:shape id="Freeform 21" o:spid="_x0000_s1030" style="position:absolute;left:76556;top:61696;width:25583;height:6084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" path="m786,29v,109,,109,,109c,138,,138,,138,465,,696,13,786,29xe" fillcolor="#1a3a22" stroked="f">
                    <v:path arrowok="t" o:connecttype="custom" o:connectlocs="2558318,127841;2558318,608346;0,608346;2558318,127841" o:connectangles="0,0,0,0"/>
                  </v:shape>
                  <v:shape id="Freeform 5" o:spid="_x0000_s1031" style="position:absolute;left:730;top:48100;width:31451;height:19680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" path="m1055,v,33,,33,,33c450,105,160,509,50,700,,700,,700,,700,116,500,421,76,1055,xe" fillcolor="#37a76f [3206]" stroked="f">
                    <v:path arrowok="t" o:connecttype="custom" o:connectlocs="3145079,0;3145079,92774;149056,1967927;0,1967927;3145079,0" o:connectangles="0,0,0,0,0"/>
                  </v:shape>
                </v:group>
                <v:shape id="Rectangle 35" o:spid="_x0000_s1032" style="position:absolute;left:32770;top:19445;width:32776;height:49772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276456,1612900;3276456,4977158;0,4977158;0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- Outside"/>
      </w:tblPr>
      <w:tblGrid>
        <w:gridCol w:w="4240"/>
        <w:gridCol w:w="564"/>
        <w:gridCol w:w="4827"/>
        <w:gridCol w:w="547"/>
        <w:gridCol w:w="4222"/>
      </w:tblGrid>
      <w:tr w:rsidR="00C80AE7" w:rsidRPr="00DD7039" w14:paraId="2CC08A9A" w14:textId="77777777" w:rsidTr="0042732D">
        <w:trPr>
          <w:trHeight w:val="7732"/>
          <w:jc w:val="center"/>
        </w:trPr>
        <w:tc>
          <w:tcPr>
            <w:tcW w:w="1472" w:type="pct"/>
          </w:tcPr>
          <w:p w14:paraId="097EB09D" w14:textId="4A04B9C0" w:rsidR="00C80AE7" w:rsidRPr="00DD7039" w:rsidRDefault="00C80AE7" w:rsidP="00674EF6">
            <w:pPr>
              <w:jc w:val="center"/>
              <w:rPr>
                <w:rFonts w:asciiTheme="majorHAnsi" w:hAnsiTheme="majorHAnsi"/>
                <w:sz w:val="16"/>
              </w:rPr>
            </w:pPr>
          </w:p>
        </w:tc>
        <w:tc>
          <w:tcPr>
            <w:tcW w:w="196" w:type="pct"/>
            <w:vMerge w:val="restart"/>
          </w:tcPr>
          <w:p w14:paraId="5C4A3F57" w14:textId="2FD06E4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 w:val="restart"/>
          </w:tcPr>
          <w:p w14:paraId="276CD150" w14:textId="71942861" w:rsidR="00C80AE7" w:rsidRDefault="00C80AE7" w:rsidP="00807373">
            <w:pPr>
              <w:pStyle w:val="NormalAlternate"/>
            </w:pPr>
          </w:p>
          <w:p w14:paraId="3A63874C" w14:textId="77777777" w:rsidR="0042732D" w:rsidRDefault="0042732D" w:rsidP="0042732D">
            <w:pPr>
              <w:rPr>
                <w:rFonts w:ascii="Impact" w:hAnsi="Impact"/>
                <w:color w:val="1A3A22"/>
                <w:sz w:val="36"/>
                <w:szCs w:val="36"/>
                <w:lang w:val="bg-BG"/>
              </w:rPr>
            </w:pPr>
            <w:r>
              <w:rPr>
                <w:rFonts w:ascii="Impact" w:hAnsi="Impact"/>
                <w:color w:val="1A3A22"/>
                <w:sz w:val="36"/>
                <w:szCs w:val="36"/>
              </w:rPr>
              <w:t xml:space="preserve">     </w:t>
            </w:r>
          </w:p>
          <w:p w14:paraId="14A6A256" w14:textId="39A4C65A" w:rsidR="006A4450" w:rsidRPr="00E23F2C" w:rsidRDefault="009B6353" w:rsidP="0042732D">
            <w:pPr>
              <w:rPr>
                <w:rFonts w:ascii="Impact" w:hAnsi="Impact"/>
                <w:color w:val="1A3A22"/>
                <w:sz w:val="36"/>
                <w:szCs w:val="36"/>
              </w:rPr>
            </w:pP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Основни цели на проекта</w:t>
            </w:r>
            <w:r w:rsidR="0042732D">
              <w:rPr>
                <w:rFonts w:ascii="Impact" w:hAnsi="Impact"/>
                <w:color w:val="1A3A22"/>
                <w:sz w:val="36"/>
                <w:szCs w:val="36"/>
              </w:rPr>
              <w:t xml:space="preserve"> </w:t>
            </w: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ни:</w:t>
            </w:r>
          </w:p>
          <w:p w14:paraId="4ACEED6E" w14:textId="33DB81AA" w:rsidR="009B6353" w:rsidRPr="00E23F2C" w:rsidRDefault="009B6353" w:rsidP="0042732D">
            <w:pPr>
              <w:pStyle w:val="ListBullet"/>
              <w:rPr>
                <w:b/>
                <w:bCs/>
              </w:rPr>
            </w:pPr>
            <w:r w:rsidRPr="00E23F2C">
              <w:rPr>
                <w:b/>
                <w:bCs/>
                <w:lang w:val="bg-BG"/>
              </w:rPr>
              <w:t xml:space="preserve">Да помогне на хора, които се затрудняват да организират </w:t>
            </w:r>
            <w:r w:rsidR="0042732D">
              <w:rPr>
                <w:b/>
                <w:bCs/>
                <w:lang w:val="bg-BG"/>
              </w:rPr>
              <w:t>финансите</w:t>
            </w:r>
            <w:r w:rsidRPr="00E23F2C">
              <w:rPr>
                <w:b/>
                <w:bCs/>
                <w:lang w:val="bg-BG"/>
              </w:rPr>
              <w:t xml:space="preserve"> си.</w:t>
            </w:r>
          </w:p>
          <w:p w14:paraId="3BFB00EE" w14:textId="44D9A87B" w:rsidR="009B6353" w:rsidRPr="009B6353" w:rsidRDefault="009B6353" w:rsidP="0042732D">
            <w:pPr>
              <w:pStyle w:val="ListBullet"/>
            </w:pPr>
            <w:r w:rsidRPr="00E23F2C">
              <w:rPr>
                <w:b/>
                <w:bCs/>
                <w:lang w:val="bg-BG"/>
              </w:rPr>
              <w:t>Да се усили стремежът за спестяване у хората.</w:t>
            </w:r>
          </w:p>
          <w:p w14:paraId="486D0EAD" w14:textId="3370066F" w:rsidR="009B6353" w:rsidRPr="009B6353" w:rsidRDefault="009B6353" w:rsidP="0042732D">
            <w:pPr>
              <w:pStyle w:val="ListBullet"/>
              <w:rPr>
                <w:b/>
                <w:bCs/>
                <w:color w:val="1A3A22"/>
              </w:rPr>
            </w:pPr>
            <w:r w:rsidRPr="009B6353">
              <w:rPr>
                <w:b/>
                <w:bCs/>
                <w:color w:val="6EBE81"/>
                <w:lang w:val="bg-BG"/>
              </w:rPr>
              <w:t>Да се усвои идеологията за реалната цена на всяка една</w:t>
            </w:r>
            <w:r w:rsidRPr="009B6353">
              <w:rPr>
                <w:b/>
                <w:bCs/>
                <w:color w:val="92CEA0"/>
                <w:lang w:val="bg-BG"/>
              </w:rPr>
              <w:t xml:space="preserve"> </w:t>
            </w:r>
            <w:r w:rsidRPr="00E23F2C">
              <w:rPr>
                <w:b/>
                <w:bCs/>
                <w:color w:val="6EBE81"/>
                <w:sz w:val="28"/>
                <w:szCs w:val="28"/>
                <w:u w:val="single"/>
                <w:lang w:val="bg-BG"/>
              </w:rPr>
              <w:t>монета</w:t>
            </w:r>
            <w:r w:rsidRPr="009B6353">
              <w:rPr>
                <w:b/>
                <w:bCs/>
                <w:color w:val="92CEA0"/>
                <w:lang w:val="bg-BG"/>
              </w:rPr>
              <w:t>!</w:t>
            </w:r>
          </w:p>
          <w:p w14:paraId="0EA9DFC7" w14:textId="1FA5E5CE" w:rsidR="00C80AE7" w:rsidRDefault="00C80AE7" w:rsidP="0068630D"/>
        </w:tc>
        <w:tc>
          <w:tcPr>
            <w:tcW w:w="190" w:type="pct"/>
            <w:vMerge w:val="restart"/>
          </w:tcPr>
          <w:p w14:paraId="25FA949C" w14:textId="3AF3BD24" w:rsidR="00C80AE7" w:rsidRDefault="00C80AE7" w:rsidP="00330144"/>
        </w:tc>
        <w:tc>
          <w:tcPr>
            <w:tcW w:w="1466" w:type="pct"/>
            <w:vMerge w:val="restart"/>
          </w:tcPr>
          <w:p w14:paraId="1923EACF" w14:textId="6283CE53" w:rsidR="00C80AE7" w:rsidRPr="00674EF6" w:rsidRDefault="0042732D" w:rsidP="00571059">
            <w:pPr>
              <w:pStyle w:val="Heading3"/>
            </w:pPr>
            <w:r>
              <w:rPr>
                <w:noProof/>
                <w:lang w:val="bg-BG" w:eastAsia="bg-BG"/>
              </w:rPr>
              <mc:AlternateContent>
                <mc:Choice Requires="wps">
                  <w:drawing>
                    <wp:anchor distT="0" distB="0" distL="114300" distR="114300" simplePos="0" relativeHeight="251652095" behindDoc="0" locked="0" layoutInCell="1" allowOverlap="1" wp14:anchorId="457C9AB6" wp14:editId="027FBB7A">
                      <wp:simplePos x="0" y="0"/>
                      <wp:positionH relativeFrom="page">
                        <wp:posOffset>-270048</wp:posOffset>
                      </wp:positionH>
                      <wp:positionV relativeFrom="paragraph">
                        <wp:posOffset>-793577</wp:posOffset>
                      </wp:positionV>
                      <wp:extent cx="3574877" cy="8347710"/>
                      <wp:effectExtent l="0" t="0" r="6985" b="0"/>
                      <wp:wrapNone/>
                      <wp:docPr id="1919066242" name="Freeform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574877" cy="8347710"/>
                              </a:xfrm>
                              <a:custGeom>
                                <a:avLst/>
                                <a:gdLst>
                                  <a:gd name="T0" fmla="*/ 1061 w 1061"/>
                                  <a:gd name="T1" fmla="*/ 0 h 2448"/>
                                  <a:gd name="T2" fmla="*/ 1061 w 1061"/>
                                  <a:gd name="T3" fmla="*/ 1781 h 2448"/>
                                  <a:gd name="T4" fmla="*/ 56 w 1061"/>
                                  <a:gd name="T5" fmla="*/ 2448 h 2448"/>
                                  <a:gd name="T6" fmla="*/ 0 w 1061"/>
                                  <a:gd name="T7" fmla="*/ 2448 h 2448"/>
                                  <a:gd name="T8" fmla="*/ 0 w 1061"/>
                                  <a:gd name="T9" fmla="*/ 0 h 2448"/>
                                  <a:gd name="T10" fmla="*/ 1061 w 1061"/>
                                  <a:gd name="T11" fmla="*/ 0 h 244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061" h="2448">
                                    <a:moveTo>
                                      <a:pt x="1061" y="0"/>
                                    </a:moveTo>
                                    <a:cubicBezTo>
                                      <a:pt x="1061" y="1781"/>
                                      <a:pt x="1061" y="1781"/>
                                      <a:pt x="1061" y="1781"/>
                                    </a:cubicBezTo>
                                    <a:cubicBezTo>
                                      <a:pt x="456" y="1853"/>
                                      <a:pt x="166" y="2257"/>
                                      <a:pt x="56" y="2448"/>
                                    </a:cubicBezTo>
                                    <a:cubicBezTo>
                                      <a:pt x="0" y="2448"/>
                                      <a:pt x="0" y="2448"/>
                                      <a:pt x="0" y="2448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lnTo>
                                      <a:pt x="106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9D9A6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259617D4" id="Freeform 14" o:spid="_x0000_s1026" style="position:absolute;margin-left:-21.25pt;margin-top:-62.5pt;width:281.5pt;height:657.3pt;z-index:2516520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061,2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" path="m1061,v,1781,,1781,,1781c456,1853,166,2257,56,2448v-56,,-56,,-56,c,,,,,l1061,xe" fillcolor="#b9d9a6" stroked="f">
                      <v:path arrowok="t" o:connecttype="custom" o:connectlocs="3574877,0;3574877,6073232;188683,8347710;0,8347710;0,0;3574877,0" o:connectangles="0,0,0,0,0,0"/>
                      <w10:wrap anchorx="page"/>
                    </v:shape>
                  </w:pict>
                </mc:Fallback>
              </mc:AlternateContent>
            </w:r>
          </w:p>
          <w:p w14:paraId="11F3BB47" w14:textId="745F96EF" w:rsidR="00C80AE7" w:rsidRDefault="00C80AE7" w:rsidP="00571059"/>
          <w:p w14:paraId="4E644F7C" w14:textId="0070C7BC" w:rsidR="00C80AE7" w:rsidRPr="00DD7039" w:rsidRDefault="00C80AE7" w:rsidP="00571059">
            <w:pPr>
              <w:pStyle w:val="Heading3"/>
            </w:pPr>
          </w:p>
          <w:p w14:paraId="794A26D4" w14:textId="77777777" w:rsidR="00C80AE7" w:rsidRPr="00DD7039" w:rsidRDefault="0077126C" w:rsidP="00571059">
            <w:r w:rsidRPr="00C74756">
              <w:rPr>
                <w:noProof/>
                <w:lang w:val="bg-BG" w:eastAsia="bg-BG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706995EF" wp14:editId="5E95214B">
                      <wp:simplePos x="0" y="0"/>
                      <wp:positionH relativeFrom="column">
                        <wp:posOffset>-63962</wp:posOffset>
                      </wp:positionH>
                      <wp:positionV relativeFrom="paragraph">
                        <wp:posOffset>2558876</wp:posOffset>
                      </wp:positionV>
                      <wp:extent cx="2856015" cy="1588573"/>
                      <wp:effectExtent l="0" t="0" r="1905" b="0"/>
                      <wp:wrapNone/>
                      <wp:docPr id="4023" name="Google Shape;4023;p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6015" cy="1588573"/>
                                <a:chOff x="0" y="1375150"/>
                                <a:chExt cx="5096875" cy="2864050"/>
                              </a:xfrm>
                            </wpg:grpSpPr>
                            <wps:wsp>
                              <wps:cNvPr id="289295779" name="Google Shape;4024;p48"/>
                              <wps:cNvSpPr/>
                              <wps:spPr>
                                <a:xfrm>
                                  <a:off x="2819975" y="1481975"/>
                                  <a:ext cx="2226350" cy="127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054" h="51019" extrusionOk="0">
                                      <a:moveTo>
                                        <a:pt x="3524" y="1"/>
                                      </a:moveTo>
                                      <a:cubicBezTo>
                                        <a:pt x="1567" y="1"/>
                                        <a:pt x="1" y="1567"/>
                                        <a:pt x="1" y="3524"/>
                                      </a:cubicBezTo>
                                      <a:lnTo>
                                        <a:pt x="1" y="47495"/>
                                      </a:lnTo>
                                      <a:cubicBezTo>
                                        <a:pt x="1" y="49453"/>
                                        <a:pt x="1567" y="51018"/>
                                        <a:pt x="3524" y="51018"/>
                                      </a:cubicBezTo>
                                      <a:lnTo>
                                        <a:pt x="85530" y="51018"/>
                                      </a:lnTo>
                                      <a:cubicBezTo>
                                        <a:pt x="87487" y="51018"/>
                                        <a:pt x="89053" y="49453"/>
                                        <a:pt x="89053" y="47495"/>
                                      </a:cubicBezTo>
                                      <a:lnTo>
                                        <a:pt x="89053" y="3524"/>
                                      </a:lnTo>
                                      <a:cubicBezTo>
                                        <a:pt x="89053" y="1567"/>
                                        <a:pt x="87487" y="1"/>
                                        <a:pt x="8553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3884397" name="Google Shape;4025;p48"/>
                              <wps:cNvSpPr/>
                              <wps:spPr>
                                <a:xfrm>
                                  <a:off x="3047500" y="1680150"/>
                                  <a:ext cx="1771300" cy="87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52" h="35165" extrusionOk="0">
                                      <a:moveTo>
                                        <a:pt x="5873" y="0"/>
                                      </a:moveTo>
                                      <a:cubicBezTo>
                                        <a:pt x="5187" y="0"/>
                                        <a:pt x="4568" y="457"/>
                                        <a:pt x="4405" y="1142"/>
                                      </a:cubicBezTo>
                                      <a:cubicBezTo>
                                        <a:pt x="3981" y="2741"/>
                                        <a:pt x="2741" y="3980"/>
                                        <a:pt x="1143" y="4404"/>
                                      </a:cubicBezTo>
                                      <a:cubicBezTo>
                                        <a:pt x="458" y="4600"/>
                                        <a:pt x="1" y="5220"/>
                                        <a:pt x="1" y="5905"/>
                                      </a:cubicBezTo>
                                      <a:lnTo>
                                        <a:pt x="1" y="29260"/>
                                      </a:lnTo>
                                      <a:cubicBezTo>
                                        <a:pt x="1" y="29945"/>
                                        <a:pt x="458" y="30565"/>
                                        <a:pt x="1143" y="30761"/>
                                      </a:cubicBezTo>
                                      <a:cubicBezTo>
                                        <a:pt x="2741" y="31185"/>
                                        <a:pt x="3981" y="32425"/>
                                        <a:pt x="4405" y="34023"/>
                                      </a:cubicBezTo>
                                      <a:cubicBezTo>
                                        <a:pt x="4568" y="34708"/>
                                        <a:pt x="5187" y="35165"/>
                                        <a:pt x="5873" y="35165"/>
                                      </a:cubicBezTo>
                                      <a:lnTo>
                                        <a:pt x="65241" y="35165"/>
                                      </a:lnTo>
                                      <a:cubicBezTo>
                                        <a:pt x="65958" y="35165"/>
                                        <a:pt x="66545" y="34675"/>
                                        <a:pt x="66741" y="33990"/>
                                      </a:cubicBezTo>
                                      <a:cubicBezTo>
                                        <a:pt x="67165" y="32490"/>
                                        <a:pt x="68274" y="31316"/>
                                        <a:pt x="69742" y="30826"/>
                                      </a:cubicBezTo>
                                      <a:cubicBezTo>
                                        <a:pt x="70395" y="30631"/>
                                        <a:pt x="70851" y="30011"/>
                                        <a:pt x="70851" y="29326"/>
                                      </a:cubicBezTo>
                                      <a:lnTo>
                                        <a:pt x="70851" y="5839"/>
                                      </a:lnTo>
                                      <a:cubicBezTo>
                                        <a:pt x="70851" y="5154"/>
                                        <a:pt x="70395" y="4535"/>
                                        <a:pt x="69742" y="4339"/>
                                      </a:cubicBezTo>
                                      <a:cubicBezTo>
                                        <a:pt x="68274" y="3850"/>
                                        <a:pt x="67165" y="2675"/>
                                        <a:pt x="66741" y="1175"/>
                                      </a:cubicBezTo>
                                      <a:cubicBezTo>
                                        <a:pt x="66545" y="490"/>
                                        <a:pt x="65958" y="0"/>
                                        <a:pt x="6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4865807" name="Google Shape;4026;p48"/>
                              <wps:cNvSpPr/>
                              <wps:spPr>
                                <a:xfrm>
                                  <a:off x="3632225" y="1826125"/>
                                  <a:ext cx="601850" cy="6018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74" h="24074" extrusionOk="0">
                                      <a:moveTo>
                                        <a:pt x="12037" y="0"/>
                                      </a:moveTo>
                                      <a:cubicBezTo>
                                        <a:pt x="5383" y="0"/>
                                        <a:pt x="0" y="5383"/>
                                        <a:pt x="0" y="12037"/>
                                      </a:cubicBezTo>
                                      <a:cubicBezTo>
                                        <a:pt x="0" y="18692"/>
                                        <a:pt x="5383" y="24074"/>
                                        <a:pt x="12037" y="24074"/>
                                      </a:cubicBezTo>
                                      <a:cubicBezTo>
                                        <a:pt x="18692" y="24074"/>
                                        <a:pt x="24074" y="18692"/>
                                        <a:pt x="24074" y="12037"/>
                                      </a:cubicBezTo>
                                      <a:cubicBezTo>
                                        <a:pt x="24074" y="5383"/>
                                        <a:pt x="18692" y="0"/>
                                        <a:pt x="120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7549080" name="Google Shape;4027;p48"/>
                              <wps:cNvSpPr/>
                              <wps:spPr>
                                <a:xfrm>
                                  <a:off x="50550" y="1426525"/>
                                  <a:ext cx="2099125" cy="1386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65" h="55455" extrusionOk="0">
                                      <a:moveTo>
                                        <a:pt x="9134" y="1"/>
                                      </a:moveTo>
                                      <a:cubicBezTo>
                                        <a:pt x="4078" y="1"/>
                                        <a:pt x="1" y="4078"/>
                                        <a:pt x="1" y="9102"/>
                                      </a:cubicBezTo>
                                      <a:lnTo>
                                        <a:pt x="1" y="46354"/>
                                      </a:lnTo>
                                      <a:cubicBezTo>
                                        <a:pt x="1" y="51377"/>
                                        <a:pt x="4078" y="55454"/>
                                        <a:pt x="9134" y="55454"/>
                                      </a:cubicBezTo>
                                      <a:lnTo>
                                        <a:pt x="74831" y="55454"/>
                                      </a:lnTo>
                                      <a:cubicBezTo>
                                        <a:pt x="79887" y="55454"/>
                                        <a:pt x="83964" y="51377"/>
                                        <a:pt x="83964" y="46354"/>
                                      </a:cubicBezTo>
                                      <a:lnTo>
                                        <a:pt x="83964" y="9102"/>
                                      </a:lnTo>
                                      <a:cubicBezTo>
                                        <a:pt x="83964" y="4078"/>
                                        <a:pt x="79887" y="1"/>
                                        <a:pt x="7483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7134590" name="Google Shape;4028;p48"/>
                              <wps:cNvSpPr/>
                              <wps:spPr>
                                <a:xfrm>
                                  <a:off x="51375" y="1796775"/>
                                  <a:ext cx="2098300" cy="281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32" h="11254" extrusionOk="0">
                                      <a:moveTo>
                                        <a:pt x="1" y="0"/>
                                      </a:moveTo>
                                      <a:lnTo>
                                        <a:pt x="1" y="11254"/>
                                      </a:lnTo>
                                      <a:lnTo>
                                        <a:pt x="83931" y="11254"/>
                                      </a:lnTo>
                                      <a:lnTo>
                                        <a:pt x="839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6817126" name="Google Shape;4029;p48"/>
                              <wps:cNvSpPr/>
                              <wps:spPr>
                                <a:xfrm>
                                  <a:off x="50556" y="1445835"/>
                                  <a:ext cx="772299" cy="13472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892" h="53889" extrusionOk="0">
                                      <a:moveTo>
                                        <a:pt x="8840" y="1"/>
                                      </a:moveTo>
                                      <a:cubicBezTo>
                                        <a:pt x="3947" y="1"/>
                                        <a:pt x="0" y="3948"/>
                                        <a:pt x="0" y="8841"/>
                                      </a:cubicBezTo>
                                      <a:lnTo>
                                        <a:pt x="0" y="45049"/>
                                      </a:lnTo>
                                      <a:cubicBezTo>
                                        <a:pt x="0" y="49942"/>
                                        <a:pt x="3947" y="53889"/>
                                        <a:pt x="8840" y="53889"/>
                                      </a:cubicBezTo>
                                      <a:lnTo>
                                        <a:pt x="30891" y="53889"/>
                                      </a:lnTo>
                                      <a:cubicBezTo>
                                        <a:pt x="23487" y="36861"/>
                                        <a:pt x="19540" y="18561"/>
                                        <a:pt x="1918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3898208" name="Google Shape;4030;p48"/>
                              <wps:cNvSpPr/>
                              <wps:spPr>
                                <a:xfrm>
                                  <a:off x="122307" y="1805306"/>
                                  <a:ext cx="471093" cy="27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954" h="10929" extrusionOk="0">
                                      <a:moveTo>
                                        <a:pt x="0" y="1"/>
                                      </a:moveTo>
                                      <a:lnTo>
                                        <a:pt x="0" y="10929"/>
                                      </a:lnTo>
                                      <a:lnTo>
                                        <a:pt x="21954" y="10929"/>
                                      </a:lnTo>
                                      <a:cubicBezTo>
                                        <a:pt x="21203" y="7340"/>
                                        <a:pt x="20649" y="3687"/>
                                        <a:pt x="20192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353283" name="Google Shape;4031;p48"/>
                              <wps:cNvSpPr/>
                              <wps:spPr>
                                <a:xfrm>
                                  <a:off x="2769425" y="1431425"/>
                                  <a:ext cx="2327450" cy="1376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098" h="55063" extrusionOk="0">
                                      <a:moveTo>
                                        <a:pt x="87552" y="4078"/>
                                      </a:moveTo>
                                      <a:cubicBezTo>
                                        <a:pt x="88368" y="4078"/>
                                        <a:pt x="89020" y="4730"/>
                                        <a:pt x="89020" y="5546"/>
                                      </a:cubicBezTo>
                                      <a:lnTo>
                                        <a:pt x="89020" y="49517"/>
                                      </a:lnTo>
                                      <a:cubicBezTo>
                                        <a:pt x="89020" y="50333"/>
                                        <a:pt x="88368" y="50985"/>
                                        <a:pt x="87552" y="50985"/>
                                      </a:cubicBezTo>
                                      <a:lnTo>
                                        <a:pt x="5546" y="50985"/>
                                      </a:lnTo>
                                      <a:cubicBezTo>
                                        <a:pt x="4730" y="50985"/>
                                        <a:pt x="4078" y="50333"/>
                                        <a:pt x="4078" y="49517"/>
                                      </a:cubicBezTo>
                                      <a:lnTo>
                                        <a:pt x="4078" y="5546"/>
                                      </a:lnTo>
                                      <a:cubicBezTo>
                                        <a:pt x="4078" y="4730"/>
                                        <a:pt x="4730" y="4078"/>
                                        <a:pt x="5546" y="4078"/>
                                      </a:cubicBezTo>
                                      <a:close/>
                                      <a:moveTo>
                                        <a:pt x="5546" y="0"/>
                                      </a:moveTo>
                                      <a:cubicBezTo>
                                        <a:pt x="2480" y="0"/>
                                        <a:pt x="1" y="2480"/>
                                        <a:pt x="1" y="5546"/>
                                      </a:cubicBezTo>
                                      <a:lnTo>
                                        <a:pt x="1" y="49517"/>
                                      </a:lnTo>
                                      <a:cubicBezTo>
                                        <a:pt x="1" y="52584"/>
                                        <a:pt x="2480" y="55063"/>
                                        <a:pt x="5546" y="55063"/>
                                      </a:cubicBezTo>
                                      <a:lnTo>
                                        <a:pt x="87552" y="55063"/>
                                      </a:lnTo>
                                      <a:cubicBezTo>
                                        <a:pt x="90619" y="55063"/>
                                        <a:pt x="93098" y="52584"/>
                                        <a:pt x="93098" y="49517"/>
                                      </a:cubicBezTo>
                                      <a:lnTo>
                                        <a:pt x="93098" y="5546"/>
                                      </a:lnTo>
                                      <a:cubicBezTo>
                                        <a:pt x="93098" y="2480"/>
                                        <a:pt x="90619" y="0"/>
                                        <a:pt x="875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8083360" name="Google Shape;4032;p48"/>
                              <wps:cNvSpPr/>
                              <wps:spPr>
                                <a:xfrm>
                                  <a:off x="2996125" y="1629600"/>
                                  <a:ext cx="1874050" cy="980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62" h="39210" extrusionOk="0">
                                      <a:moveTo>
                                        <a:pt x="66937" y="4078"/>
                                      </a:moveTo>
                                      <a:cubicBezTo>
                                        <a:pt x="67557" y="5969"/>
                                        <a:pt x="68992" y="7470"/>
                                        <a:pt x="70884" y="8188"/>
                                      </a:cubicBezTo>
                                      <a:lnTo>
                                        <a:pt x="70884" y="31022"/>
                                      </a:lnTo>
                                      <a:cubicBezTo>
                                        <a:pt x="68992" y="31739"/>
                                        <a:pt x="67557" y="33240"/>
                                        <a:pt x="66937" y="35132"/>
                                      </a:cubicBezTo>
                                      <a:lnTo>
                                        <a:pt x="8286" y="35132"/>
                                      </a:lnTo>
                                      <a:cubicBezTo>
                                        <a:pt x="7634" y="33174"/>
                                        <a:pt x="6068" y="31576"/>
                                        <a:pt x="4078" y="30924"/>
                                      </a:cubicBezTo>
                                      <a:lnTo>
                                        <a:pt x="4078" y="8285"/>
                                      </a:lnTo>
                                      <a:cubicBezTo>
                                        <a:pt x="6068" y="7633"/>
                                        <a:pt x="7667" y="6035"/>
                                        <a:pt x="8286" y="4078"/>
                                      </a:cubicBezTo>
                                      <a:close/>
                                      <a:moveTo>
                                        <a:pt x="7928" y="0"/>
                                      </a:moveTo>
                                      <a:cubicBezTo>
                                        <a:pt x="6329" y="0"/>
                                        <a:pt x="4894" y="1076"/>
                                        <a:pt x="4470" y="2642"/>
                                      </a:cubicBezTo>
                                      <a:cubicBezTo>
                                        <a:pt x="4241" y="3523"/>
                                        <a:pt x="3556" y="4241"/>
                                        <a:pt x="2676" y="4469"/>
                                      </a:cubicBezTo>
                                      <a:cubicBezTo>
                                        <a:pt x="1110" y="4893"/>
                                        <a:pt x="1" y="6296"/>
                                        <a:pt x="1" y="7927"/>
                                      </a:cubicBezTo>
                                      <a:lnTo>
                                        <a:pt x="1" y="31282"/>
                                      </a:lnTo>
                                      <a:cubicBezTo>
                                        <a:pt x="1" y="32913"/>
                                        <a:pt x="1110" y="34316"/>
                                        <a:pt x="2643" y="34740"/>
                                      </a:cubicBezTo>
                                      <a:cubicBezTo>
                                        <a:pt x="3556" y="34969"/>
                                        <a:pt x="4241" y="35686"/>
                                        <a:pt x="4470" y="36600"/>
                                      </a:cubicBezTo>
                                      <a:cubicBezTo>
                                        <a:pt x="4894" y="38133"/>
                                        <a:pt x="6329" y="39209"/>
                                        <a:pt x="7928" y="39209"/>
                                      </a:cubicBezTo>
                                      <a:lnTo>
                                        <a:pt x="67328" y="39209"/>
                                      </a:lnTo>
                                      <a:cubicBezTo>
                                        <a:pt x="68927" y="39209"/>
                                        <a:pt x="70362" y="38100"/>
                                        <a:pt x="70753" y="36567"/>
                                      </a:cubicBezTo>
                                      <a:cubicBezTo>
                                        <a:pt x="70982" y="35719"/>
                                        <a:pt x="71601" y="35066"/>
                                        <a:pt x="72450" y="34773"/>
                                      </a:cubicBezTo>
                                      <a:cubicBezTo>
                                        <a:pt x="73917" y="34316"/>
                                        <a:pt x="74929" y="32946"/>
                                        <a:pt x="74961" y="31348"/>
                                      </a:cubicBezTo>
                                      <a:lnTo>
                                        <a:pt x="74961" y="7861"/>
                                      </a:lnTo>
                                      <a:lnTo>
                                        <a:pt x="74961" y="7829"/>
                                      </a:lnTo>
                                      <a:cubicBezTo>
                                        <a:pt x="74929" y="6263"/>
                                        <a:pt x="73917" y="4893"/>
                                        <a:pt x="72450" y="4436"/>
                                      </a:cubicBezTo>
                                      <a:cubicBezTo>
                                        <a:pt x="71601" y="4143"/>
                                        <a:pt x="70982" y="3490"/>
                                        <a:pt x="70753" y="2675"/>
                                      </a:cubicBezTo>
                                      <a:cubicBezTo>
                                        <a:pt x="70362" y="1109"/>
                                        <a:pt x="68927" y="0"/>
                                        <a:pt x="672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3083872" name="Google Shape;4033;p48"/>
                              <wps:cNvSpPr/>
                              <wps:spPr>
                                <a:xfrm>
                                  <a:off x="3580850" y="1774750"/>
                                  <a:ext cx="704600" cy="704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184" h="28184" extrusionOk="0">
                                      <a:moveTo>
                                        <a:pt x="14092" y="4078"/>
                                      </a:moveTo>
                                      <a:cubicBezTo>
                                        <a:pt x="19605" y="4078"/>
                                        <a:pt x="24106" y="8579"/>
                                        <a:pt x="24106" y="14092"/>
                                      </a:cubicBezTo>
                                      <a:cubicBezTo>
                                        <a:pt x="24106" y="19605"/>
                                        <a:pt x="19605" y="24106"/>
                                        <a:pt x="14092" y="24106"/>
                                      </a:cubicBezTo>
                                      <a:cubicBezTo>
                                        <a:pt x="8579" y="24106"/>
                                        <a:pt x="4078" y="19605"/>
                                        <a:pt x="4078" y="14092"/>
                                      </a:cubicBezTo>
                                      <a:cubicBezTo>
                                        <a:pt x="4078" y="8579"/>
                                        <a:pt x="8579" y="4078"/>
                                        <a:pt x="14092" y="4078"/>
                                      </a:cubicBezTo>
                                      <a:close/>
                                      <a:moveTo>
                                        <a:pt x="14092" y="0"/>
                                      </a:moveTo>
                                      <a:cubicBezTo>
                                        <a:pt x="6329" y="0"/>
                                        <a:pt x="0" y="6329"/>
                                        <a:pt x="0" y="14092"/>
                                      </a:cubicBezTo>
                                      <a:cubicBezTo>
                                        <a:pt x="0" y="21856"/>
                                        <a:pt x="6329" y="28184"/>
                                        <a:pt x="14092" y="28184"/>
                                      </a:cubicBezTo>
                                      <a:cubicBezTo>
                                        <a:pt x="21856" y="28184"/>
                                        <a:pt x="28184" y="21856"/>
                                        <a:pt x="28184" y="14092"/>
                                      </a:cubicBezTo>
                                      <a:cubicBezTo>
                                        <a:pt x="28184" y="6329"/>
                                        <a:pt x="21856" y="0"/>
                                        <a:pt x="140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3962742" name="Google Shape;4034;p48"/>
                              <wps:cNvSpPr/>
                              <wps:spPr>
                                <a:xfrm>
                                  <a:off x="0" y="1375150"/>
                                  <a:ext cx="2200225" cy="148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59565" extrusionOk="0">
                                      <a:moveTo>
                                        <a:pt x="11156" y="1"/>
                                      </a:moveTo>
                                      <a:cubicBezTo>
                                        <a:pt x="8155" y="1"/>
                                        <a:pt x="5383" y="1175"/>
                                        <a:pt x="3262" y="3263"/>
                                      </a:cubicBezTo>
                                      <a:cubicBezTo>
                                        <a:pt x="1175" y="5383"/>
                                        <a:pt x="0" y="8188"/>
                                        <a:pt x="0" y="11157"/>
                                      </a:cubicBezTo>
                                      <a:lnTo>
                                        <a:pt x="0" y="31870"/>
                                      </a:lnTo>
                                      <a:cubicBezTo>
                                        <a:pt x="0" y="33012"/>
                                        <a:pt x="914" y="33925"/>
                                        <a:pt x="2056" y="33925"/>
                                      </a:cubicBezTo>
                                      <a:cubicBezTo>
                                        <a:pt x="3165" y="33925"/>
                                        <a:pt x="4078" y="33012"/>
                                        <a:pt x="4078" y="31870"/>
                                      </a:cubicBezTo>
                                      <a:lnTo>
                                        <a:pt x="4078" y="11157"/>
                                      </a:lnTo>
                                      <a:cubicBezTo>
                                        <a:pt x="4078" y="9265"/>
                                        <a:pt x="4828" y="7503"/>
                                        <a:pt x="6133" y="6166"/>
                                      </a:cubicBezTo>
                                      <a:cubicBezTo>
                                        <a:pt x="7470" y="4828"/>
                                        <a:pt x="9265" y="4078"/>
                                        <a:pt x="11156" y="4078"/>
                                      </a:cubicBezTo>
                                      <a:lnTo>
                                        <a:pt x="76886" y="4078"/>
                                      </a:lnTo>
                                      <a:cubicBezTo>
                                        <a:pt x="80767" y="4078"/>
                                        <a:pt x="83931" y="7242"/>
                                        <a:pt x="83931" y="11157"/>
                                      </a:cubicBezTo>
                                      <a:lnTo>
                                        <a:pt x="83931" y="48409"/>
                                      </a:lnTo>
                                      <a:cubicBezTo>
                                        <a:pt x="83931" y="52323"/>
                                        <a:pt x="80767" y="55487"/>
                                        <a:pt x="76886" y="55487"/>
                                      </a:cubicBezTo>
                                      <a:lnTo>
                                        <a:pt x="11124" y="55487"/>
                                      </a:lnTo>
                                      <a:cubicBezTo>
                                        <a:pt x="8873" y="55487"/>
                                        <a:pt x="6720" y="54378"/>
                                        <a:pt x="5383" y="52519"/>
                                      </a:cubicBezTo>
                                      <a:cubicBezTo>
                                        <a:pt x="4983" y="51959"/>
                                        <a:pt x="4350" y="51656"/>
                                        <a:pt x="3710" y="51656"/>
                                      </a:cubicBezTo>
                                      <a:cubicBezTo>
                                        <a:pt x="3306" y="51656"/>
                                        <a:pt x="2898" y="51777"/>
                                        <a:pt x="2545" y="52029"/>
                                      </a:cubicBezTo>
                                      <a:cubicBezTo>
                                        <a:pt x="1631" y="52682"/>
                                        <a:pt x="1436" y="53987"/>
                                        <a:pt x="2088" y="54900"/>
                                      </a:cubicBezTo>
                                      <a:cubicBezTo>
                                        <a:pt x="4176" y="57803"/>
                                        <a:pt x="7536" y="59565"/>
                                        <a:pt x="11124" y="59565"/>
                                      </a:cubicBezTo>
                                      <a:lnTo>
                                        <a:pt x="76886" y="59565"/>
                                      </a:lnTo>
                                      <a:cubicBezTo>
                                        <a:pt x="83018" y="59565"/>
                                        <a:pt x="88009" y="54574"/>
                                        <a:pt x="88009" y="48409"/>
                                      </a:cubicBezTo>
                                      <a:lnTo>
                                        <a:pt x="88009" y="11157"/>
                                      </a:lnTo>
                                      <a:cubicBezTo>
                                        <a:pt x="88009" y="4991"/>
                                        <a:pt x="83018" y="1"/>
                                        <a:pt x="7688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2043398" name="Google Shape;4035;p48"/>
                              <wps:cNvSpPr/>
                              <wps:spPr>
                                <a:xfrm>
                                  <a:off x="0" y="2341525"/>
                                  <a:ext cx="101950" cy="207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78" h="8286" extrusionOk="0"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4"/>
                                        <a:pt x="0" y="2055"/>
                                      </a:cubicBezTo>
                                      <a:lnTo>
                                        <a:pt x="0" y="6231"/>
                                      </a:lnTo>
                                      <a:cubicBezTo>
                                        <a:pt x="0" y="7372"/>
                                        <a:pt x="914" y="8286"/>
                                        <a:pt x="2056" y="8286"/>
                                      </a:cubicBezTo>
                                      <a:cubicBezTo>
                                        <a:pt x="3165" y="8286"/>
                                        <a:pt x="4078" y="7372"/>
                                        <a:pt x="4078" y="6231"/>
                                      </a:cubicBezTo>
                                      <a:lnTo>
                                        <a:pt x="4078" y="2055"/>
                                      </a:lnTo>
                                      <a:cubicBezTo>
                                        <a:pt x="4078" y="914"/>
                                        <a:pt x="3165" y="0"/>
                                        <a:pt x="20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535566" name="Google Shape;4036;p48"/>
                              <wps:cNvSpPr/>
                              <wps:spPr>
                                <a:xfrm>
                                  <a:off x="0" y="1745400"/>
                                  <a:ext cx="2200225" cy="383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15332" extrusionOk="0">
                                      <a:moveTo>
                                        <a:pt x="83931" y="4078"/>
                                      </a:moveTo>
                                      <a:lnTo>
                                        <a:pt x="83931" y="11254"/>
                                      </a:lnTo>
                                      <a:lnTo>
                                        <a:pt x="4078" y="11254"/>
                                      </a:lnTo>
                                      <a:lnTo>
                                        <a:pt x="4078" y="4078"/>
                                      </a:lnTo>
                                      <a:close/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3"/>
                                        <a:pt x="0" y="2055"/>
                                      </a:cubicBezTo>
                                      <a:lnTo>
                                        <a:pt x="0" y="13309"/>
                                      </a:lnTo>
                                      <a:cubicBezTo>
                                        <a:pt x="0" y="14418"/>
                                        <a:pt x="914" y="15331"/>
                                        <a:pt x="2056" y="15331"/>
                                      </a:cubicBezTo>
                                      <a:lnTo>
                                        <a:pt x="85986" y="15331"/>
                                      </a:lnTo>
                                      <a:cubicBezTo>
                                        <a:pt x="87096" y="15331"/>
                                        <a:pt x="88009" y="14418"/>
                                        <a:pt x="88009" y="13309"/>
                                      </a:cubicBezTo>
                                      <a:lnTo>
                                        <a:pt x="88009" y="2055"/>
                                      </a:lnTo>
                                      <a:cubicBezTo>
                                        <a:pt x="88009" y="913"/>
                                        <a:pt x="87096" y="0"/>
                                        <a:pt x="859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9084997" name="Google Shape;4039;p48"/>
                              <wps:cNvSpPr/>
                              <wps:spPr>
                                <a:xfrm>
                                  <a:off x="1437725" y="3482200"/>
                                  <a:ext cx="2478325" cy="75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133" h="30280" extrusionOk="0">
                                      <a:moveTo>
                                        <a:pt x="96391" y="1"/>
                                      </a:moveTo>
                                      <a:cubicBezTo>
                                        <a:pt x="95639" y="1"/>
                                        <a:pt x="94891" y="341"/>
                                        <a:pt x="94402" y="987"/>
                                      </a:cubicBezTo>
                                      <a:cubicBezTo>
                                        <a:pt x="92804" y="3140"/>
                                        <a:pt x="91075" y="5228"/>
                                        <a:pt x="89183" y="7152"/>
                                      </a:cubicBezTo>
                                      <a:cubicBezTo>
                                        <a:pt x="77428" y="19290"/>
                                        <a:pt x="61780" y="25394"/>
                                        <a:pt x="46113" y="25394"/>
                                      </a:cubicBezTo>
                                      <a:cubicBezTo>
                                        <a:pt x="31088" y="25394"/>
                                        <a:pt x="16046" y="19780"/>
                                        <a:pt x="4404" y="8490"/>
                                      </a:cubicBezTo>
                                      <a:cubicBezTo>
                                        <a:pt x="3927" y="8029"/>
                                        <a:pt x="3319" y="7800"/>
                                        <a:pt x="2710" y="7800"/>
                                      </a:cubicBezTo>
                                      <a:cubicBezTo>
                                        <a:pt x="2071" y="7800"/>
                                        <a:pt x="1431" y="8053"/>
                                        <a:pt x="946" y="8555"/>
                                      </a:cubicBezTo>
                                      <a:cubicBezTo>
                                        <a:pt x="0" y="9533"/>
                                        <a:pt x="33" y="11066"/>
                                        <a:pt x="1012" y="12012"/>
                                      </a:cubicBezTo>
                                      <a:cubicBezTo>
                                        <a:pt x="12298" y="22973"/>
                                        <a:pt x="27205" y="29431"/>
                                        <a:pt x="42928" y="30214"/>
                                      </a:cubicBezTo>
                                      <a:cubicBezTo>
                                        <a:pt x="44005" y="30247"/>
                                        <a:pt x="45081" y="30280"/>
                                        <a:pt x="46157" y="30280"/>
                                      </a:cubicBezTo>
                                      <a:cubicBezTo>
                                        <a:pt x="46192" y="30280"/>
                                        <a:pt x="46226" y="30280"/>
                                        <a:pt x="46260" y="30280"/>
                                      </a:cubicBezTo>
                                      <a:cubicBezTo>
                                        <a:pt x="66837" y="30280"/>
                                        <a:pt x="86170" y="20466"/>
                                        <a:pt x="98349" y="3890"/>
                                      </a:cubicBezTo>
                                      <a:cubicBezTo>
                                        <a:pt x="99132" y="2814"/>
                                        <a:pt x="98904" y="1281"/>
                                        <a:pt x="97827" y="465"/>
                                      </a:cubicBezTo>
                                      <a:cubicBezTo>
                                        <a:pt x="97397" y="152"/>
                                        <a:pt x="96893" y="1"/>
                                        <a:pt x="9639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0018841" name="Google Shape;4040;p48"/>
                              <wps:cNvSpPr/>
                              <wps:spPr>
                                <a:xfrm>
                                  <a:off x="1264825" y="3446850"/>
                                  <a:ext cx="471400" cy="48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856" h="19269" extrusionOk="0">
                                      <a:moveTo>
                                        <a:pt x="2399" y="0"/>
                                      </a:moveTo>
                                      <a:cubicBezTo>
                                        <a:pt x="1439" y="0"/>
                                        <a:pt x="552" y="589"/>
                                        <a:pt x="197" y="1553"/>
                                      </a:cubicBezTo>
                                      <a:cubicBezTo>
                                        <a:pt x="34" y="1912"/>
                                        <a:pt x="1" y="2336"/>
                                        <a:pt x="66" y="2760"/>
                                      </a:cubicBezTo>
                                      <a:lnTo>
                                        <a:pt x="2480" y="17308"/>
                                      </a:lnTo>
                                      <a:cubicBezTo>
                                        <a:pt x="2684" y="18445"/>
                                        <a:pt x="3669" y="19269"/>
                                        <a:pt x="4807" y="19269"/>
                                      </a:cubicBezTo>
                                      <a:cubicBezTo>
                                        <a:pt x="4943" y="19269"/>
                                        <a:pt x="5081" y="19257"/>
                                        <a:pt x="5220" y="19233"/>
                                      </a:cubicBezTo>
                                      <a:cubicBezTo>
                                        <a:pt x="5612" y="19168"/>
                                        <a:pt x="6003" y="19004"/>
                                        <a:pt x="6329" y="18744"/>
                                      </a:cubicBezTo>
                                      <a:lnTo>
                                        <a:pt x="17713" y="9349"/>
                                      </a:lnTo>
                                      <a:cubicBezTo>
                                        <a:pt x="18725" y="8533"/>
                                        <a:pt x="18855" y="7033"/>
                                        <a:pt x="18040" y="6022"/>
                                      </a:cubicBezTo>
                                      <a:cubicBezTo>
                                        <a:pt x="17779" y="5728"/>
                                        <a:pt x="17420" y="5467"/>
                                        <a:pt x="17028" y="5337"/>
                                      </a:cubicBezTo>
                                      <a:lnTo>
                                        <a:pt x="3230" y="150"/>
                                      </a:lnTo>
                                      <a:cubicBezTo>
                                        <a:pt x="2954" y="49"/>
                                        <a:pt x="2673" y="0"/>
                                        <a:pt x="23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5750108" name="Google Shape;4042;p48"/>
                              <wps:cNvSpPr/>
                              <wps:spPr>
                                <a:xfrm>
                                  <a:off x="1202850" y="3385600"/>
                                  <a:ext cx="589625" cy="604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585" h="24162" extrusionOk="0">
                                      <a:moveTo>
                                        <a:pt x="4992" y="4949"/>
                                      </a:moveTo>
                                      <a:lnTo>
                                        <a:pt x="18529" y="10005"/>
                                      </a:lnTo>
                                      <a:lnTo>
                                        <a:pt x="7373" y="19204"/>
                                      </a:lnTo>
                                      <a:lnTo>
                                        <a:pt x="4992" y="4949"/>
                                      </a:lnTo>
                                      <a:close/>
                                      <a:moveTo>
                                        <a:pt x="4853" y="0"/>
                                      </a:moveTo>
                                      <a:cubicBezTo>
                                        <a:pt x="4179" y="0"/>
                                        <a:pt x="3506" y="148"/>
                                        <a:pt x="2871" y="447"/>
                                      </a:cubicBezTo>
                                      <a:cubicBezTo>
                                        <a:pt x="1697" y="969"/>
                                        <a:pt x="816" y="1915"/>
                                        <a:pt x="360" y="3122"/>
                                      </a:cubicBezTo>
                                      <a:cubicBezTo>
                                        <a:pt x="66" y="3905"/>
                                        <a:pt x="1" y="4786"/>
                                        <a:pt x="131" y="5601"/>
                                      </a:cubicBezTo>
                                      <a:lnTo>
                                        <a:pt x="2545" y="20150"/>
                                      </a:lnTo>
                                      <a:cubicBezTo>
                                        <a:pt x="2937" y="22498"/>
                                        <a:pt x="4992" y="24162"/>
                                        <a:pt x="7308" y="24162"/>
                                      </a:cubicBezTo>
                                      <a:cubicBezTo>
                                        <a:pt x="7569" y="24162"/>
                                        <a:pt x="7830" y="24162"/>
                                        <a:pt x="8091" y="24097"/>
                                      </a:cubicBezTo>
                                      <a:cubicBezTo>
                                        <a:pt x="8906" y="23966"/>
                                        <a:pt x="9689" y="23607"/>
                                        <a:pt x="10341" y="23085"/>
                                      </a:cubicBezTo>
                                      <a:lnTo>
                                        <a:pt x="21758" y="13691"/>
                                      </a:lnTo>
                                      <a:cubicBezTo>
                                        <a:pt x="22737" y="12875"/>
                                        <a:pt x="23357" y="11734"/>
                                        <a:pt x="23487" y="10462"/>
                                      </a:cubicBezTo>
                                      <a:cubicBezTo>
                                        <a:pt x="23585" y="9157"/>
                                        <a:pt x="23226" y="7917"/>
                                        <a:pt x="22411" y="6939"/>
                                      </a:cubicBezTo>
                                      <a:cubicBezTo>
                                        <a:pt x="21856" y="6286"/>
                                        <a:pt x="21171" y="5764"/>
                                        <a:pt x="20388" y="5471"/>
                                      </a:cubicBezTo>
                                      <a:lnTo>
                                        <a:pt x="6557" y="317"/>
                                      </a:lnTo>
                                      <a:cubicBezTo>
                                        <a:pt x="6003" y="107"/>
                                        <a:pt x="5427" y="0"/>
                                        <a:pt x="485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group w14:anchorId="7C023171" id="Google Shape;4023;p48" o:spid="_x0000_s1026" style="position:absolute;margin-left:-5.05pt;margin-top:201.5pt;width:224.9pt;height:125.1pt;z-index:251661312;mso-width-relative:margin;mso-height-relative:margin" coordorigin=",13751" coordsize="50968,28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">
                      <v:shape id="Google Shape;4024;p48" o:spid="_x0000_s1027" style="position:absolute;left:28199;top:14819;width:22264;height:12755;visibility:visible;mso-wrap-style:square;v-text-anchor:middle" coordsize="89054,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" path="m3524,1c1567,1,1,1567,1,3524r,43971c1,49453,1567,51018,3524,51018r82006,c87487,51018,89053,49453,89053,47495r,-43971c89053,1567,87487,1,85530,1l3524,1xe" fillcolor="#1a3a22" stroked="f">
                        <v:path arrowok="t" o:extrusionok="f"/>
                      </v:shape>
                      <v:shape id="Google Shape;4025;p48" o:spid="_x0000_s1028" style="position:absolute;left:30475;top:16801;width:17713;height:8791;visibility:visible;mso-wrap-style:square;v-text-anchor:middle" coordsize="70852,3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" path="m5873,c5187,,4568,457,4405,1142,3981,2741,2741,3980,1143,4404,458,4600,1,5220,1,5905r,23355c1,29945,458,30565,1143,30761v1598,424,2838,1664,3262,3262c4568,34708,5187,35165,5873,35165r59368,c65958,35165,66545,34675,66741,33990v424,-1500,1533,-2674,3001,-3164c70395,30631,70851,30011,70851,29326r,-23487c70851,5154,70395,4535,69742,4339,68274,3850,67165,2675,66741,1175,66545,490,65958,,65241,l5873,xe" fillcolor="#b9d9a6" stroked="f">
                        <v:path arrowok="t" o:extrusionok="f"/>
                      </v:shape>
                      <v:shape id="Google Shape;4026;p48" o:spid="_x0000_s1029" style="position:absolute;left:36322;top:18261;width:6018;height:6018;visibility:visible;mso-wrap-style:square;v-text-anchor:middle" coordsize="24074,2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" path="m12037,c5383,,,5383,,12037v,6655,5383,12037,12037,12037c18692,24074,24074,18692,24074,12037,24074,5383,18692,,12037,xe" fillcolor="#92cea0" stroked="f">
                        <v:path arrowok="t" o:extrusionok="f"/>
                      </v:shape>
                      <v:shape id="Google Shape;4027;p48" o:spid="_x0000_s1030" style="position:absolute;left:505;top:14265;width:20991;height:13864;visibility:visible;mso-wrap-style:square;v-text-anchor:middle" coordsize="83965,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" path="m9134,1c4078,1,1,4078,1,9102r,37252c1,51377,4078,55454,9134,55454r65697,c79887,55454,83964,51377,83964,46354r,-37252c83964,4078,79887,1,74831,1l9134,1xe" fillcolor="#b9d9a6" stroked="f">
                        <v:path arrowok="t" o:extrusionok="f"/>
                      </v:shape>
                      <v:shape id="Google Shape;4028;p48" o:spid="_x0000_s1031" style="position:absolute;left:513;top:17967;width:20983;height:2814;visibility:visible;mso-wrap-style:square;v-text-anchor:middle" coordsize="83932,11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" path="m1,r,11254l83931,11254,83931,,1,xe" fillcolor="#92cea0" stroked="f">
                        <v:path arrowok="t" o:extrusionok="f"/>
                      </v:shape>
                      <v:shape id="Google Shape;4029;p48" o:spid="_x0000_s1032" style="position:absolute;left:505;top:14458;width:7723;height:13472;visibility:visible;mso-wrap-style:square;v-text-anchor:middle" coordsize="30892,5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" path="m8840,1c3947,1,,3948,,8841l,45049v,4893,3947,8840,8840,8840l30891,53889c23487,36861,19540,18561,19181,1l8840,1xe" fillcolor="#1a3a22" stroked="f">
                        <v:path arrowok="t" o:extrusionok="f"/>
                      </v:shape>
                      <v:shape id="Google Shape;4030;p48" o:spid="_x0000_s1033" style="position:absolute;left:1223;top:18053;width:4711;height:2732;visibility:visible;mso-wrap-style:square;v-text-anchor:middle" coordsize="21954,10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" path="m,1l,10929r21954,c21203,7340,20649,3687,20192,1l,1xe" fillcolor="#6ebe81" stroked="f">
                        <v:path arrowok="t" o:extrusionok="f"/>
                      </v:shape>
                      <v:shape id="Google Shape;4031;p48" o:spid="_x0000_s1034" style="position:absolute;left:27694;top:14314;width:23274;height:13766;visibility:visible;mso-wrap-style:square;v-text-anchor:middle" coordsize="93098,5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" path="m87552,4078v816,,1468,652,1468,1468l89020,49517v,816,-652,1468,-1468,1468l5546,50985v-816,,-1468,-652,-1468,-1468l4078,5546v,-816,652,-1468,1468,-1468l87552,4078xm5546,c2480,,1,2480,1,5546r,43971c1,52584,2480,55063,5546,55063r82006,c90619,55063,93098,52584,93098,49517r,-43971c93098,2480,90619,,87552,l5546,xe" fillcolor="#455f51 [3202]" stroked="f">
                        <v:path arrowok="t" o:extrusionok="f"/>
                      </v:shape>
                      <v:shape id="Google Shape;4032;p48" o:spid="_x0000_s1035" style="position:absolute;left:29961;top:16296;width:18740;height:9802;visibility:visible;mso-wrap-style:square;v-text-anchor:middle" coordsize="74962,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" path="m66937,4078v620,1891,2055,3392,3947,4110l70884,31022v-1892,717,-3327,2218,-3947,4110l8286,35132c7634,33174,6068,31576,4078,30924r,-22639c6068,7633,7667,6035,8286,4078r58651,xm7928,c6329,,4894,1076,4470,2642,4241,3523,3556,4241,2676,4469,1110,4893,1,6296,1,7927r,23355c1,32913,1110,34316,2643,34740v913,229,1598,946,1827,1860c4894,38133,6329,39209,7928,39209r59400,c68927,39209,70362,38100,70753,36567v229,-848,848,-1501,1697,-1794c73917,34316,74929,32946,74961,31348r,-23487l74961,7829c74929,6263,73917,4893,72450,4436,71601,4143,70982,3490,70753,2675,70362,1109,68927,,67296,l7928,xe" fillcolor="#455f51 [3202]" stroked="f">
                        <v:path arrowok="t" o:extrusionok="f"/>
                      </v:shape>
                      <v:shape id="Google Shape;4033;p48" o:spid="_x0000_s1036" style="position:absolute;left:35808;top:17747;width:7046;height:7046;visibility:visible;mso-wrap-style:square;v-text-anchor:middle" coordsize="28184,2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" path="m14092,4078v5513,,10014,4501,10014,10014c24106,19605,19605,24106,14092,24106,8579,24106,4078,19605,4078,14092,4078,8579,8579,4078,14092,4078xm14092,c6329,,,6329,,14092v,7764,6329,14092,14092,14092c21856,28184,28184,21856,28184,14092,28184,6329,21856,,14092,xe" fillcolor="#455f51 [3202]" stroked="f">
                        <v:path arrowok="t" o:extrusionok="f"/>
                      </v:shape>
                      <v:shape id="Google Shape;4034;p48" o:spid="_x0000_s1037" style="position:absolute;top:13751;width:22002;height:14891;visibility:visible;mso-wrap-style:square;v-text-anchor:middle" coordsize="88009,5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" path="m11156,1c8155,1,5383,1175,3262,3263,1175,5383,,8188,,11157l,31870v,1142,914,2055,2056,2055c3165,33925,4078,33012,4078,31870r,-20713c4078,9265,4828,7503,6133,6166,7470,4828,9265,4078,11156,4078r65730,c80767,4078,83931,7242,83931,11157r,37252c83931,52323,80767,55487,76886,55487r-65762,c8873,55487,6720,54378,5383,52519v-400,-560,-1033,-863,-1673,-863c3306,51656,2898,51777,2545,52029v-914,653,-1109,1958,-457,2871c4176,57803,7536,59565,11124,59565r65762,c83018,59565,88009,54574,88009,48409r,-37252c88009,4991,83018,1,76886,1l11156,1xe" fillcolor="#455f51 [3202]" stroked="f">
                        <v:path arrowok="t" o:extrusionok="f"/>
                      </v:shape>
                      <v:shape id="Google Shape;4035;p48" o:spid="_x0000_s1038" style="position:absolute;top:23415;width:1019;height:2071;visibility:visible;mso-wrap-style:square;v-text-anchor:middle" coordsize="4078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" path="m2056,c914,,,914,,2055l,6231c,7372,914,8286,2056,8286v1109,,2022,-914,2022,-2055l4078,2055c4078,914,3165,,2056,xe" fillcolor="#455f51 [3202]" stroked="f">
                        <v:path arrowok="t" o:extrusionok="f"/>
                      </v:shape>
                      <v:shape id="Google Shape;4036;p48" o:spid="_x0000_s1039" style="position:absolute;top:17454;width:22002;height:3833;visibility:visible;mso-wrap-style:square;v-text-anchor:middle" coordsize="88009,1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" path="m83931,4078r,7176l4078,11254r,-7176l83931,4078xm2056,c914,,,913,,2055l,13309v,1109,914,2022,2056,2022l85986,15331v1110,,2023,-913,2023,-2022l88009,2055c88009,913,87096,,85986,l2056,xe" fillcolor="#455f51 [3202]" stroked="f">
                        <v:path arrowok="t" o:extrusionok="f"/>
                      </v:shape>
                      <v:shape id="Google Shape;4039;p48" o:spid="_x0000_s1040" style="position:absolute;left:14377;top:34822;width:24783;height:7570;visibility:visible;mso-wrap-style:square;v-text-anchor:middle" coordsize="99133,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" path="m96391,1v-752,,-1500,340,-1989,986c92804,3140,91075,5228,89183,7152,77428,19290,61780,25394,46113,25394,31088,25394,16046,19780,4404,8490,3927,8029,3319,7800,2710,7800v-639,,-1279,253,-1764,755c,9533,33,11066,1012,12012,12298,22973,27205,29431,42928,30214v1077,33,2153,66,3229,66c46192,30280,46226,30280,46260,30280v20577,,39910,-9814,52089,-26390c99132,2814,98904,1281,97827,465,97397,152,96893,1,96391,1xe" fillcolor="#455f51 [3202]" stroked="f">
                        <v:path arrowok="t" o:extrusionok="f"/>
                      </v:shape>
                      <v:shape id="Google Shape;4040;p48" o:spid="_x0000_s1041" style="position:absolute;left:12648;top:34468;width:4714;height:4817;visibility:visible;mso-wrap-style:square;v-text-anchor:middle" coordsize="18856,19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" path="m2399,c1439,,552,589,197,1553,34,1912,1,2336,66,2760l2480,17308v204,1137,1189,1961,2327,1961c4943,19269,5081,19257,5220,19233v392,-65,783,-229,1109,-489l17713,9349v1012,-816,1142,-2316,327,-3327c17779,5728,17420,5467,17028,5337l3230,150c2954,49,2673,,2399,xe" fillcolor="#6ebe81" stroked="f">
                        <v:path arrowok="t" o:extrusionok="f"/>
                      </v:shape>
                      <v:shape id="Google Shape;4042;p48" o:spid="_x0000_s1042" style="position:absolute;left:12028;top:33856;width:5896;height:6040;visibility:visible;mso-wrap-style:square;v-text-anchor:middle" coordsize="23585,2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" path="m4992,4949r13537,5056l7373,19204,4992,4949xm4853,c4179,,3506,148,2871,447,1697,969,816,1915,360,3122,66,3905,1,4786,131,5601l2545,20150v392,2348,2447,4012,4763,4012c7569,24162,7830,24162,8091,24097v815,-131,1598,-490,2250,-1012l21758,13691v979,-816,1599,-1957,1729,-3229c23585,9157,23226,7917,22411,6939,21856,6286,21171,5764,20388,5471l6557,317c6003,107,5427,,4853,xe" fillcolor="#455f51 [3202]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noProof/>
                <w:lang w:val="bg-BG" w:eastAsia="bg-BG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6DD5F01" wp14:editId="0DCB71A7">
                      <wp:simplePos x="0" y="0"/>
                      <wp:positionH relativeFrom="column">
                        <wp:posOffset>1164590</wp:posOffset>
                      </wp:positionH>
                      <wp:positionV relativeFrom="paragraph">
                        <wp:posOffset>4807585</wp:posOffset>
                      </wp:positionV>
                      <wp:extent cx="1783080" cy="1280160"/>
                      <wp:effectExtent l="0" t="0" r="0" b="0"/>
                      <wp:wrapNone/>
                      <wp:docPr id="1251628799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3080" cy="12801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C9951B" w14:textId="2A235CE1" w:rsidR="0077126C" w:rsidRDefault="0077126C">
                                  <w:r>
                                    <w:rPr>
                                      <w:noProof/>
                                      <w:lang w:val="bg-BG" w:eastAsia="bg-BG"/>
                                    </w:rPr>
                                    <w:drawing>
                                      <wp:inline distT="0" distB="0" distL="0" distR="0" wp14:anchorId="29AEDB1D" wp14:editId="1260C97E">
                                        <wp:extent cx="1059469" cy="962819"/>
                                        <wp:effectExtent l="0" t="0" r="7620" b="8890"/>
                                        <wp:docPr id="1482338327" name="Picture 78" descr="A green and black circular object with coins inside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46892982" name="Picture 78" descr="A green and black circular object with coins inside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8172" cy="9798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6DD5F01" id="Text Box 77" o:spid="_x0000_s1036" type="#_x0000_t202" style="position:absolute;margin-left:91.7pt;margin-top:378.55pt;width:140.4pt;height:10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" filled="f" stroked="f" strokeweight=".5pt">
                      <v:textbox>
                        <w:txbxContent>
                          <w:p w14:paraId="64C9951B" w14:textId="2A235CE1" w:rsidR="0077126C" w:rsidRDefault="007712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AEDB1D" wp14:editId="1260C97E">
                                  <wp:extent cx="1059469" cy="962819"/>
                                  <wp:effectExtent l="0" t="0" r="7620" b="8890"/>
                                  <wp:docPr id="1482338327" name="Picture 78" descr="A green and black circular object with coins insi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6892982" name="Picture 78" descr="A green and black circular object with coins insi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8172" cy="9798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80AE7" w:rsidRPr="00DD7039" w14:paraId="15562AF5" w14:textId="77777777" w:rsidTr="0042732D">
        <w:trPr>
          <w:jc w:val="center"/>
        </w:trPr>
        <w:tc>
          <w:tcPr>
            <w:tcW w:w="1472" w:type="pct"/>
          </w:tcPr>
          <w:p w14:paraId="5C646973" w14:textId="6680E412" w:rsidR="00C80AE7" w:rsidRDefault="004C3F05" w:rsidP="00D35254">
            <w:pPr>
              <w:pStyle w:val="Contact"/>
            </w:pPr>
            <w:r>
              <w:rPr>
                <w:noProof/>
                <w:lang w:val="bg-BG" w:eastAsia="bg-BG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9BA859D" wp14:editId="4B4A5AB6">
                      <wp:simplePos x="0" y="0"/>
                      <wp:positionH relativeFrom="column">
                        <wp:posOffset>-359047</wp:posOffset>
                      </wp:positionH>
                      <wp:positionV relativeFrom="paragraph">
                        <wp:posOffset>666750</wp:posOffset>
                      </wp:positionV>
                      <wp:extent cx="2459420" cy="512380"/>
                      <wp:effectExtent l="0" t="0" r="0" b="2540"/>
                      <wp:wrapNone/>
                      <wp:docPr id="404667533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9420" cy="512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3A7A24" w14:textId="1ACD89FF" w:rsidR="004C3F05" w:rsidRPr="004C3F05" w:rsidRDefault="004C3F05">
                                  <w:pPr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</w:pPr>
                                  <w:r w:rsidRPr="004C3F05"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  <w:t>Правилният избор!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79BA859D" id="Text Box 70" o:spid="_x0000_s1037" type="#_x0000_t202" style="position:absolute;left:0;text-align:left;margin-left:-28.25pt;margin-top:52.5pt;width:193.65pt;height:40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" filled="f" stroked="f" strokeweight=".5pt">
                      <v:textbox>
                        <w:txbxContent>
                          <w:p w14:paraId="353A7A24" w14:textId="1ACD89FF" w:rsidR="004C3F05" w:rsidRPr="004C3F05" w:rsidRDefault="004C3F05">
                            <w:pPr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C3F05"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  <w:t>Правилният избор!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5254">
              <w:rPr>
                <w:noProof/>
                <w:lang w:val="bg-BG" w:eastAsia="bg-BG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495C174" wp14:editId="0EBC8E41">
                      <wp:simplePos x="0" y="0"/>
                      <wp:positionH relativeFrom="column">
                        <wp:posOffset>-368278</wp:posOffset>
                      </wp:positionH>
                      <wp:positionV relativeFrom="paragraph">
                        <wp:posOffset>962025</wp:posOffset>
                      </wp:positionV>
                      <wp:extent cx="3042745" cy="1135118"/>
                      <wp:effectExtent l="0" t="0" r="0" b="0"/>
                      <wp:wrapNone/>
                      <wp:docPr id="130225018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2745" cy="113511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A0A94" w14:textId="0926802C" w:rsidR="00D35254" w:rsidRDefault="00D35254">
                                  <w:r>
                                    <w:rPr>
                                      <w:lang w:val="bg-BG"/>
                                    </w:rPr>
      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0495C174" id="Text Box 69" o:spid="_x0000_s1038" type="#_x0000_t202" style="position:absolute;left:0;text-align:left;margin-left:-29pt;margin-top:75.75pt;width:239.6pt;height:89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" filled="f" stroked="f" strokeweight=".5pt">
                      <v:textbox>
                        <w:txbxContent>
                          <w:p w14:paraId="6B8A0A94" w14:textId="0926802C" w:rsidR="00D35254" w:rsidRDefault="00D35254">
                            <w:r>
                              <w:rPr>
                                <w:lang w:val="bg-BG"/>
                              </w:rPr>
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6" w:type="pct"/>
            <w:vMerge/>
          </w:tcPr>
          <w:p w14:paraId="132E4F99" w14:textId="7777777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/>
          </w:tcPr>
          <w:p w14:paraId="72B06CDB" w14:textId="77777777" w:rsidR="00C80AE7" w:rsidRDefault="00C80AE7" w:rsidP="00807373">
            <w:pPr>
              <w:pStyle w:val="NormalAlternate"/>
            </w:pPr>
          </w:p>
        </w:tc>
        <w:tc>
          <w:tcPr>
            <w:tcW w:w="190" w:type="pct"/>
            <w:vMerge/>
          </w:tcPr>
          <w:p w14:paraId="754D0A50" w14:textId="77777777" w:rsidR="00C80AE7" w:rsidRDefault="00C80AE7" w:rsidP="00330144"/>
        </w:tc>
        <w:tc>
          <w:tcPr>
            <w:tcW w:w="1466" w:type="pct"/>
            <w:vMerge/>
          </w:tcPr>
          <w:p w14:paraId="2791898A" w14:textId="77777777" w:rsidR="00C80AE7" w:rsidRDefault="00C80AE7" w:rsidP="00571059">
            <w:pPr>
              <w:pStyle w:val="Heading3"/>
            </w:pPr>
          </w:p>
        </w:tc>
      </w:tr>
    </w:tbl>
    <w:p w14:paraId="25BAB8D8" w14:textId="3B934A1D" w:rsidR="00DD7039" w:rsidRPr="00DD7039" w:rsidRDefault="00DD7039" w:rsidP="00DD7039">
      <w:pPr>
        <w:pStyle w:val="NoSpacing"/>
        <w:rPr>
          <w:rFonts w:asciiTheme="majorHAnsi" w:hAnsiTheme="majorHAnsi"/>
          <w:sz w:val="16"/>
        </w:rPr>
      </w:pPr>
    </w:p>
    <w:sectPr w:rsidR="00DD7039" w:rsidRPr="00DD7039" w:rsidSect="00B418C8">
      <w:pgSz w:w="15840" w:h="12240" w:orient="landscape" w:code="1"/>
      <w:pgMar w:top="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8EDF8F" w14:textId="77777777" w:rsidR="00A47020" w:rsidRDefault="00A47020" w:rsidP="00DD7039">
      <w:pPr>
        <w:spacing w:after="0" w:line="240" w:lineRule="auto"/>
      </w:pPr>
      <w:r>
        <w:separator/>
      </w:r>
    </w:p>
  </w:endnote>
  <w:endnote w:type="continuationSeparator" w:id="0">
    <w:p w14:paraId="6211FE57" w14:textId="77777777" w:rsidR="00A47020" w:rsidRDefault="00A47020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9BDF04" w14:textId="77777777" w:rsidR="00A47020" w:rsidRDefault="00A47020" w:rsidP="00DD7039">
      <w:pPr>
        <w:spacing w:after="0" w:line="240" w:lineRule="auto"/>
      </w:pPr>
      <w:r>
        <w:separator/>
      </w:r>
    </w:p>
  </w:footnote>
  <w:footnote w:type="continuationSeparator" w:id="0">
    <w:p w14:paraId="2DE3EEFD" w14:textId="77777777" w:rsidR="00A47020" w:rsidRDefault="00A47020" w:rsidP="00DD7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D2C"/>
    <w:rsid w:val="00012A9F"/>
    <w:rsid w:val="00032F1A"/>
    <w:rsid w:val="0009727F"/>
    <w:rsid w:val="000C7D11"/>
    <w:rsid w:val="00107813"/>
    <w:rsid w:val="0012518A"/>
    <w:rsid w:val="00143B11"/>
    <w:rsid w:val="00172E8B"/>
    <w:rsid w:val="00174222"/>
    <w:rsid w:val="00193FB8"/>
    <w:rsid w:val="001A4FE5"/>
    <w:rsid w:val="001B5D14"/>
    <w:rsid w:val="001B65B6"/>
    <w:rsid w:val="001E0365"/>
    <w:rsid w:val="001E4FEB"/>
    <w:rsid w:val="00240276"/>
    <w:rsid w:val="002D09A3"/>
    <w:rsid w:val="00330144"/>
    <w:rsid w:val="0033735F"/>
    <w:rsid w:val="003721E2"/>
    <w:rsid w:val="003F2FA3"/>
    <w:rsid w:val="00421084"/>
    <w:rsid w:val="0042732D"/>
    <w:rsid w:val="00460EF8"/>
    <w:rsid w:val="004725D9"/>
    <w:rsid w:val="00475492"/>
    <w:rsid w:val="0048487C"/>
    <w:rsid w:val="00490CB8"/>
    <w:rsid w:val="004B730C"/>
    <w:rsid w:val="004C0D5A"/>
    <w:rsid w:val="004C3F05"/>
    <w:rsid w:val="00502187"/>
    <w:rsid w:val="00522ACF"/>
    <w:rsid w:val="00551578"/>
    <w:rsid w:val="00571059"/>
    <w:rsid w:val="005915CF"/>
    <w:rsid w:val="00592C0C"/>
    <w:rsid w:val="00594C8B"/>
    <w:rsid w:val="005B1BFD"/>
    <w:rsid w:val="005C516C"/>
    <w:rsid w:val="005C654F"/>
    <w:rsid w:val="005D66EA"/>
    <w:rsid w:val="00611589"/>
    <w:rsid w:val="00657049"/>
    <w:rsid w:val="00674EF6"/>
    <w:rsid w:val="0068630D"/>
    <w:rsid w:val="006A4450"/>
    <w:rsid w:val="006C2797"/>
    <w:rsid w:val="006D22BB"/>
    <w:rsid w:val="0070530E"/>
    <w:rsid w:val="00710D3A"/>
    <w:rsid w:val="007159BD"/>
    <w:rsid w:val="00732D2C"/>
    <w:rsid w:val="007359D2"/>
    <w:rsid w:val="00735C14"/>
    <w:rsid w:val="00753F55"/>
    <w:rsid w:val="0077126C"/>
    <w:rsid w:val="007A5907"/>
    <w:rsid w:val="007B2607"/>
    <w:rsid w:val="007C5706"/>
    <w:rsid w:val="00807373"/>
    <w:rsid w:val="00876D90"/>
    <w:rsid w:val="008D146D"/>
    <w:rsid w:val="008D7799"/>
    <w:rsid w:val="008E612B"/>
    <w:rsid w:val="009123FB"/>
    <w:rsid w:val="00922B85"/>
    <w:rsid w:val="00961FD4"/>
    <w:rsid w:val="009826C4"/>
    <w:rsid w:val="00982AB1"/>
    <w:rsid w:val="00994AB9"/>
    <w:rsid w:val="009B398D"/>
    <w:rsid w:val="009B6353"/>
    <w:rsid w:val="009B6A8C"/>
    <w:rsid w:val="009D1FA1"/>
    <w:rsid w:val="00A03187"/>
    <w:rsid w:val="00A165BE"/>
    <w:rsid w:val="00A21AC6"/>
    <w:rsid w:val="00A32E9C"/>
    <w:rsid w:val="00A33600"/>
    <w:rsid w:val="00A47020"/>
    <w:rsid w:val="00A71B0A"/>
    <w:rsid w:val="00A73965"/>
    <w:rsid w:val="00A77242"/>
    <w:rsid w:val="00AD5838"/>
    <w:rsid w:val="00AF26FA"/>
    <w:rsid w:val="00B01A94"/>
    <w:rsid w:val="00B0634C"/>
    <w:rsid w:val="00B35B2F"/>
    <w:rsid w:val="00B418C8"/>
    <w:rsid w:val="00B5749E"/>
    <w:rsid w:val="00B92035"/>
    <w:rsid w:val="00BC2EFF"/>
    <w:rsid w:val="00BD43AD"/>
    <w:rsid w:val="00C121AF"/>
    <w:rsid w:val="00C261C4"/>
    <w:rsid w:val="00C30B13"/>
    <w:rsid w:val="00C65926"/>
    <w:rsid w:val="00C74756"/>
    <w:rsid w:val="00C80AE7"/>
    <w:rsid w:val="00C87607"/>
    <w:rsid w:val="00C91E8B"/>
    <w:rsid w:val="00C96CC9"/>
    <w:rsid w:val="00CC605C"/>
    <w:rsid w:val="00CD0EBE"/>
    <w:rsid w:val="00CF523C"/>
    <w:rsid w:val="00CF5D8F"/>
    <w:rsid w:val="00D14E83"/>
    <w:rsid w:val="00D14FD3"/>
    <w:rsid w:val="00D35254"/>
    <w:rsid w:val="00D35E8D"/>
    <w:rsid w:val="00D61E49"/>
    <w:rsid w:val="00D71AED"/>
    <w:rsid w:val="00DD4162"/>
    <w:rsid w:val="00DD7039"/>
    <w:rsid w:val="00DF07F0"/>
    <w:rsid w:val="00DF27E8"/>
    <w:rsid w:val="00E23212"/>
    <w:rsid w:val="00E23F2C"/>
    <w:rsid w:val="00E31A40"/>
    <w:rsid w:val="00E36126"/>
    <w:rsid w:val="00E36C52"/>
    <w:rsid w:val="00E43B27"/>
    <w:rsid w:val="00E90AD9"/>
    <w:rsid w:val="00EA3DA4"/>
    <w:rsid w:val="00EC0721"/>
    <w:rsid w:val="00EF32F7"/>
    <w:rsid w:val="00F0086D"/>
    <w:rsid w:val="00F33C34"/>
    <w:rsid w:val="00F6100F"/>
    <w:rsid w:val="00F61DBF"/>
    <w:rsid w:val="00F83363"/>
    <w:rsid w:val="00F87DDD"/>
    <w:rsid w:val="00F9063B"/>
    <w:rsid w:val="00FB0AB3"/>
    <w:rsid w:val="00FE638D"/>
    <w:rsid w:val="06BBE276"/>
    <w:rsid w:val="07206F2F"/>
    <w:rsid w:val="1B99CEA6"/>
    <w:rsid w:val="1F7585B5"/>
    <w:rsid w:val="2A6332C2"/>
    <w:rsid w:val="2AEB311E"/>
    <w:rsid w:val="31AB5BD3"/>
    <w:rsid w:val="37E77974"/>
    <w:rsid w:val="419D7A6D"/>
    <w:rsid w:val="474397C9"/>
    <w:rsid w:val="63125CFC"/>
    <w:rsid w:val="6764639D"/>
    <w:rsid w:val="73032720"/>
    <w:rsid w:val="73DA9788"/>
    <w:rsid w:val="7F5B8F8F"/>
    <w:rsid w:val="7F7FB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6E3CC25"/>
  <w15:chartTrackingRefBased/>
  <w15:docId w15:val="{DAA23DE0-B977-4DB7-A4BC-EC949EFA7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1AED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uiPriority w:val="5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1E0365"/>
    <w:pPr>
      <w:spacing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1E0365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zation">
    <w:name w:val="Organiz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E36126"/>
    <w:pPr>
      <w:spacing w:before="260" w:after="260" w:line="240" w:lineRule="auto"/>
    </w:pPr>
    <w:rPr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E36126"/>
    <w:pPr>
      <w:spacing w:before="1200" w:after="0" w:line="240" w:lineRule="auto"/>
    </w:pPr>
    <w:rPr>
      <w:rFonts w:asciiTheme="majorHAnsi" w:eastAsiaTheme="majorEastAsia" w:hAnsiTheme="majorHAnsi" w:cstheme="majorBidi"/>
      <w:b/>
      <w:color w:val="000000" w:themeColor="text1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uiPriority w:val="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uiPriority w:val="2"/>
    <w:qFormat/>
    <w:rsid w:val="00C80AE7"/>
    <w:pPr>
      <w:jc w:val="center"/>
    </w:pPr>
  </w:style>
  <w:style w:type="paragraph" w:customStyle="1" w:styleId="NormalAlternate">
    <w:name w:val="Normal Alternate"/>
    <w:basedOn w:val="Normal"/>
    <w:qFormat/>
    <w:rsid w:val="00CD0EBE"/>
    <w:pPr>
      <w:spacing w:before="5160"/>
    </w:pPr>
  </w:style>
  <w:style w:type="paragraph" w:customStyle="1" w:styleId="Contact">
    <w:name w:val="Contact"/>
    <w:basedOn w:val="Normal"/>
    <w:next w:val="Normal"/>
    <w:link w:val="ContactChar"/>
    <w:uiPriority w:val="99"/>
    <w:qFormat/>
    <w:rsid w:val="00C80AE7"/>
    <w:pPr>
      <w:spacing w:after="0" w:line="240" w:lineRule="auto"/>
      <w:jc w:val="center"/>
    </w:pPr>
  </w:style>
  <w:style w:type="character" w:customStyle="1" w:styleId="ContactChar">
    <w:name w:val="Contact Char"/>
    <w:basedOn w:val="DefaultParagraphFont"/>
    <w:link w:val="Contact"/>
    <w:uiPriority w:val="99"/>
    <w:rsid w:val="00C80AE7"/>
    <w:rPr>
      <w:color w:val="auto"/>
      <w:sz w:val="22"/>
    </w:rPr>
  </w:style>
  <w:style w:type="character" w:styleId="Hyperlink">
    <w:name w:val="Hyperlink"/>
    <w:basedOn w:val="DefaultParagraphFont"/>
    <w:uiPriority w:val="99"/>
    <w:unhideWhenUsed/>
    <w:rsid w:val="009B6353"/>
    <w:rPr>
      <w:color w:val="EE7B08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B63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2.jp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image" Target="media/image6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rt\AppData\Roaming\Microsoft\Templates\Interior%20design%20brochure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529C90-49B3-4BE1-AA00-A96ED57361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FAB7E23-DB27-41C4-9F07-ABE4561DB8E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3AD103-B3EC-44F1-BE39-C0FC018D389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8400F314-6EAD-4612-9D22-2ED29330096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brochure.dotx</Template>
  <TotalTime>269</TotalTime>
  <Pages>2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Mert</dc:creator>
  <cp:lastModifiedBy>User</cp:lastModifiedBy>
  <cp:revision>5</cp:revision>
  <cp:lastPrinted>2024-11-20T18:33:00Z</cp:lastPrinted>
  <dcterms:created xsi:type="dcterms:W3CDTF">2024-11-24T17:57:00Z</dcterms:created>
  <dcterms:modified xsi:type="dcterms:W3CDTF">2024-11-28T21:44:00Z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